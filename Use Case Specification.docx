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623CFC">
      <w:pPr>
        <w:pStyle w:val="PageTitle"/>
      </w:pPr>
    </w:p>
    <w:p w14:paraId="047659E7" w14:textId="77777777" w:rsidR="009F5790" w:rsidRPr="009F5790" w:rsidRDefault="009F5790" w:rsidP="00623CFC">
      <w:pPr>
        <w:pStyle w:val="PageTitle"/>
      </w:pPr>
    </w:p>
    <w:p w14:paraId="4B63A63E" w14:textId="77777777" w:rsidR="009F5790" w:rsidRPr="009F5790" w:rsidRDefault="009F5790" w:rsidP="00623CFC">
      <w:pPr>
        <w:pStyle w:val="PageTitle"/>
      </w:pPr>
    </w:p>
    <w:p w14:paraId="48ED829F" w14:textId="77777777" w:rsidR="009F5790" w:rsidRPr="001C4D77" w:rsidRDefault="009F5790" w:rsidP="00623CFC">
      <w:pPr>
        <w:pStyle w:val="PageTitle"/>
      </w:pPr>
    </w:p>
    <w:p w14:paraId="5AB8EF64" w14:textId="77777777" w:rsidR="009F5790" w:rsidRPr="001C4D77" w:rsidRDefault="009F5790" w:rsidP="00623CFC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623CFC">
      <w:pPr>
        <w:pStyle w:val="PageTitle"/>
      </w:pPr>
    </w:p>
    <w:p w14:paraId="03A8A6B3" w14:textId="45C90EC8" w:rsidR="009F5790" w:rsidRPr="001C4D77" w:rsidRDefault="00155339" w:rsidP="00623CFC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623CFC"/>
    <w:p w14:paraId="12D6A4D9" w14:textId="77777777" w:rsidR="009F5790" w:rsidRPr="009F5790" w:rsidRDefault="009F5790" w:rsidP="00623CFC"/>
    <w:p w14:paraId="4F7ED659" w14:textId="77777777" w:rsidR="009F5790" w:rsidRPr="009F5790" w:rsidRDefault="009F5790" w:rsidP="00623CFC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A35C6C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4FF1F30A" w14:textId="77777777" w:rsidR="009F5790" w:rsidRPr="009F5790" w:rsidRDefault="009F5790" w:rsidP="00623CFC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2A801A42" w:rsidR="009F5790" w:rsidRPr="009F5790" w:rsidRDefault="00FD5242" w:rsidP="00623CFC">
            <w:r>
              <w:t>PRJ_HotelBookingManagement</w:t>
            </w:r>
            <w:r w:rsidR="0055539F">
              <w:t>_001</w:t>
            </w:r>
          </w:p>
        </w:tc>
      </w:tr>
      <w:tr w:rsidR="009F5790" w:rsidRPr="009F5790" w14:paraId="7B1CC0A8" w14:textId="77777777" w:rsidTr="00A35C6C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1C9D9FA4" w14:textId="77777777" w:rsidR="009F5790" w:rsidRPr="009F5790" w:rsidRDefault="009F5790" w:rsidP="00623CFC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F7C29AD" w:rsidR="009F5790" w:rsidRPr="009F5790" w:rsidRDefault="00FD5242" w:rsidP="00623CFC">
            <w:proofErr w:type="spellStart"/>
            <w:r>
              <w:t>HotelBookingManagementSystem</w:t>
            </w:r>
            <w:proofErr w:type="spellEnd"/>
          </w:p>
        </w:tc>
      </w:tr>
    </w:tbl>
    <w:p w14:paraId="1917D496" w14:textId="77777777" w:rsidR="009F5790" w:rsidRPr="009F5790" w:rsidRDefault="009F5790" w:rsidP="00623CFC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631"/>
        <w:gridCol w:w="3820"/>
        <w:gridCol w:w="3045"/>
      </w:tblGrid>
      <w:tr w:rsidR="009F5790" w:rsidRPr="009F5790" w14:paraId="1E1B5849" w14:textId="77777777" w:rsidTr="00A35C6C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42433304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270906F5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205CAB10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659D42DA" w:rsidR="009F5790" w:rsidRPr="009F5790" w:rsidRDefault="00CD35E3" w:rsidP="00623CFC">
            <w:r>
              <w:t>Sai Preetha E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623CFC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72B6034" w:rsidR="009F5790" w:rsidRPr="009F5790" w:rsidRDefault="00FD5242" w:rsidP="00623CFC">
            <w:r>
              <w:t>11-07</w:t>
            </w:r>
            <w:r w:rsidR="00F9151A">
              <w:t>-2018</w:t>
            </w:r>
          </w:p>
        </w:tc>
      </w:tr>
      <w:tr w:rsidR="009F5790" w:rsidRPr="009F5790" w14:paraId="05F5BE02" w14:textId="77777777" w:rsidTr="00A35C6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08C5E270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2A8C9351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6DFC5FD7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1D0479F1" w:rsidR="009F5790" w:rsidRPr="009F5790" w:rsidRDefault="00FD5242" w:rsidP="00623CFC">
            <w:proofErr w:type="spellStart"/>
            <w:r>
              <w:t>X</w:t>
            </w:r>
            <w:r w:rsidR="00F9151A">
              <w:t>xxxxx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623CFC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623CFC">
            <w:r w:rsidRPr="009F5790">
              <w:t> </w:t>
            </w:r>
          </w:p>
        </w:tc>
      </w:tr>
      <w:tr w:rsidR="009F5790" w:rsidRPr="009F5790" w14:paraId="6B3736C0" w14:textId="77777777" w:rsidTr="00A35C6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6B1CA124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445ECB6D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03AEFD47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170F7312" w:rsidR="009F5790" w:rsidRPr="009F5790" w:rsidRDefault="00FD5242" w:rsidP="00623CFC">
            <w:proofErr w:type="spellStart"/>
            <w:r>
              <w:t>Y</w:t>
            </w:r>
            <w:r w:rsidR="00F9151A">
              <w:t>yyyyy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623CFC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623CFC">
            <w:r w:rsidRPr="009F5790">
              <w:t> </w:t>
            </w:r>
          </w:p>
        </w:tc>
      </w:tr>
      <w:tr w:rsidR="009F5790" w:rsidRPr="009F5790" w14:paraId="12030786" w14:textId="77777777" w:rsidTr="00A35C6C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7F2C3FF7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623CFC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6D6D37D0" w14:textId="5B393F46" w:rsidR="009F5790" w:rsidRPr="009F5790" w:rsidRDefault="009F5790" w:rsidP="00623CFC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A35C6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194454CE" w14:textId="77777777" w:rsidR="009F5790" w:rsidRPr="009F5790" w:rsidRDefault="009F5790" w:rsidP="00623CFC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623CFC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noWrap/>
            <w:vAlign w:val="center"/>
          </w:tcPr>
          <w:p w14:paraId="6AC378DF" w14:textId="77777777" w:rsidR="009F5790" w:rsidRPr="009F5790" w:rsidRDefault="009F5790" w:rsidP="00623CFC">
            <w:r w:rsidRPr="009F5790">
              <w:t> </w:t>
            </w:r>
          </w:p>
        </w:tc>
      </w:tr>
    </w:tbl>
    <w:p w14:paraId="0966AC59" w14:textId="77777777" w:rsidR="009F5790" w:rsidRPr="009F5790" w:rsidRDefault="009F5790" w:rsidP="00623CFC">
      <w:r w:rsidRPr="009F5790">
        <w:br w:type="page"/>
      </w:r>
    </w:p>
    <w:p w14:paraId="42EE7ADE" w14:textId="77777777" w:rsidR="009F5790" w:rsidRPr="009F5790" w:rsidRDefault="009F5790" w:rsidP="00623CFC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623CFC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623CFC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623CFC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623CFC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623CFC"/>
        </w:tc>
        <w:tc>
          <w:tcPr>
            <w:tcW w:w="1080" w:type="dxa"/>
          </w:tcPr>
          <w:p w14:paraId="488BB2E9" w14:textId="77777777" w:rsidR="009F5790" w:rsidRPr="009F5790" w:rsidRDefault="009F5790" w:rsidP="00623CFC"/>
        </w:tc>
        <w:tc>
          <w:tcPr>
            <w:tcW w:w="1080" w:type="dxa"/>
          </w:tcPr>
          <w:p w14:paraId="325B699D" w14:textId="77777777" w:rsidR="009F5790" w:rsidRPr="009F5790" w:rsidRDefault="009F5790" w:rsidP="00623CFC"/>
        </w:tc>
        <w:tc>
          <w:tcPr>
            <w:tcW w:w="1080" w:type="dxa"/>
          </w:tcPr>
          <w:p w14:paraId="77EF851F" w14:textId="77777777" w:rsidR="009F5790" w:rsidRPr="009F5790" w:rsidRDefault="009F5790" w:rsidP="00623CFC"/>
        </w:tc>
        <w:tc>
          <w:tcPr>
            <w:tcW w:w="1080" w:type="dxa"/>
          </w:tcPr>
          <w:p w14:paraId="3AD2F557" w14:textId="77777777" w:rsidR="009F5790" w:rsidRPr="009F5790" w:rsidRDefault="009F5790" w:rsidP="00623CFC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623CFC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623CFC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623CFC"/>
        </w:tc>
        <w:tc>
          <w:tcPr>
            <w:tcW w:w="1080" w:type="dxa"/>
          </w:tcPr>
          <w:p w14:paraId="3D8D9994" w14:textId="77777777" w:rsidR="009F5790" w:rsidRPr="009F5790" w:rsidRDefault="009F5790" w:rsidP="00623CF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623CFC"/>
        </w:tc>
        <w:tc>
          <w:tcPr>
            <w:tcW w:w="1080" w:type="dxa"/>
          </w:tcPr>
          <w:p w14:paraId="2BE1FC53" w14:textId="77777777" w:rsidR="009F5790" w:rsidRPr="009F5790" w:rsidRDefault="009F5790" w:rsidP="00623CFC"/>
        </w:tc>
        <w:tc>
          <w:tcPr>
            <w:tcW w:w="1080" w:type="dxa"/>
          </w:tcPr>
          <w:p w14:paraId="1799B660" w14:textId="77777777" w:rsidR="009F5790" w:rsidRPr="009F5790" w:rsidRDefault="009F5790" w:rsidP="00623CFC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623CFC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623CFC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623CFC"/>
        </w:tc>
        <w:tc>
          <w:tcPr>
            <w:tcW w:w="1080" w:type="dxa"/>
          </w:tcPr>
          <w:p w14:paraId="3645B887" w14:textId="77777777" w:rsidR="009F5790" w:rsidRPr="009F5790" w:rsidRDefault="009F5790" w:rsidP="00623CF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623CFC"/>
        </w:tc>
        <w:tc>
          <w:tcPr>
            <w:tcW w:w="1080" w:type="dxa"/>
          </w:tcPr>
          <w:p w14:paraId="3A64C6EF" w14:textId="77777777" w:rsidR="009F5790" w:rsidRPr="009F5790" w:rsidRDefault="009F5790" w:rsidP="00623CFC"/>
        </w:tc>
        <w:tc>
          <w:tcPr>
            <w:tcW w:w="1080" w:type="dxa"/>
          </w:tcPr>
          <w:p w14:paraId="47308748" w14:textId="77777777" w:rsidR="009F5790" w:rsidRPr="009F5790" w:rsidRDefault="009F5790" w:rsidP="00623CFC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623CFC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623CFC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623CFC"/>
        </w:tc>
        <w:tc>
          <w:tcPr>
            <w:tcW w:w="1080" w:type="dxa"/>
          </w:tcPr>
          <w:p w14:paraId="46558018" w14:textId="77777777" w:rsidR="009F5790" w:rsidRPr="009F5790" w:rsidRDefault="009F5790" w:rsidP="00623CF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623CFC"/>
        </w:tc>
        <w:tc>
          <w:tcPr>
            <w:tcW w:w="1080" w:type="dxa"/>
          </w:tcPr>
          <w:p w14:paraId="3AFC5A5C" w14:textId="77777777" w:rsidR="009F5790" w:rsidRPr="009F5790" w:rsidRDefault="009F5790" w:rsidP="00623CFC"/>
        </w:tc>
        <w:tc>
          <w:tcPr>
            <w:tcW w:w="1080" w:type="dxa"/>
          </w:tcPr>
          <w:p w14:paraId="7E23613F" w14:textId="77777777" w:rsidR="009F5790" w:rsidRPr="009F5790" w:rsidRDefault="009F5790" w:rsidP="00623CFC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623CFC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623CFC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623CFC"/>
        </w:tc>
        <w:tc>
          <w:tcPr>
            <w:tcW w:w="1080" w:type="dxa"/>
          </w:tcPr>
          <w:p w14:paraId="4D22E910" w14:textId="77777777" w:rsidR="009F5790" w:rsidRPr="009F5790" w:rsidRDefault="009F5790" w:rsidP="00623CF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623CFC"/>
        </w:tc>
        <w:tc>
          <w:tcPr>
            <w:tcW w:w="1080" w:type="dxa"/>
          </w:tcPr>
          <w:p w14:paraId="6071EC99" w14:textId="77777777" w:rsidR="009F5790" w:rsidRPr="009F5790" w:rsidRDefault="009F5790" w:rsidP="00623CFC"/>
        </w:tc>
        <w:tc>
          <w:tcPr>
            <w:tcW w:w="1080" w:type="dxa"/>
          </w:tcPr>
          <w:p w14:paraId="0D8E8B38" w14:textId="77777777" w:rsidR="009F5790" w:rsidRPr="009F5790" w:rsidRDefault="009F5790" w:rsidP="00623CFC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623CFC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623CFC">
            <w:r w:rsidRPr="009F5790">
              <w:t xml:space="preserve">&lt;&lt;Whether all the assumptions have been agreed upon by the </w:t>
            </w:r>
            <w:r w:rsidRPr="009F5790">
              <w:lastRenderedPageBreak/>
              <w:t>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623CFC"/>
        </w:tc>
        <w:tc>
          <w:tcPr>
            <w:tcW w:w="1080" w:type="dxa"/>
          </w:tcPr>
          <w:p w14:paraId="3BC21E42" w14:textId="77777777" w:rsidR="009F5790" w:rsidRPr="009F5790" w:rsidRDefault="009F5790" w:rsidP="00623CF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623CFC"/>
        </w:tc>
        <w:tc>
          <w:tcPr>
            <w:tcW w:w="1080" w:type="dxa"/>
          </w:tcPr>
          <w:p w14:paraId="718D8944" w14:textId="77777777" w:rsidR="009F5790" w:rsidRPr="009F5790" w:rsidRDefault="009F5790" w:rsidP="00623CFC"/>
        </w:tc>
        <w:tc>
          <w:tcPr>
            <w:tcW w:w="1080" w:type="dxa"/>
          </w:tcPr>
          <w:p w14:paraId="5DD7E652" w14:textId="77777777" w:rsidR="009F5790" w:rsidRPr="009F5790" w:rsidRDefault="009F5790" w:rsidP="00623CFC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623CFC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623CFC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623CFC"/>
        </w:tc>
        <w:tc>
          <w:tcPr>
            <w:tcW w:w="1080" w:type="dxa"/>
          </w:tcPr>
          <w:p w14:paraId="161B779E" w14:textId="77777777" w:rsidR="009F5790" w:rsidRPr="009F5790" w:rsidRDefault="009F5790" w:rsidP="00623CFC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623CFC"/>
        </w:tc>
        <w:tc>
          <w:tcPr>
            <w:tcW w:w="1080" w:type="dxa"/>
          </w:tcPr>
          <w:p w14:paraId="4BE23196" w14:textId="77777777" w:rsidR="009F5790" w:rsidRPr="009F5790" w:rsidRDefault="009F5790" w:rsidP="00623CFC"/>
        </w:tc>
        <w:tc>
          <w:tcPr>
            <w:tcW w:w="1080" w:type="dxa"/>
          </w:tcPr>
          <w:p w14:paraId="3F95224E" w14:textId="77777777" w:rsidR="009F5790" w:rsidRPr="009F5790" w:rsidRDefault="009F5790" w:rsidP="00623CFC"/>
        </w:tc>
      </w:tr>
    </w:tbl>
    <w:p w14:paraId="7C85DA30" w14:textId="77777777" w:rsidR="009F5790" w:rsidRPr="009F5790" w:rsidRDefault="009F5790" w:rsidP="00623CFC"/>
    <w:p w14:paraId="36105CE6" w14:textId="77777777" w:rsidR="009F5790" w:rsidRPr="009F5790" w:rsidRDefault="009F5790" w:rsidP="00623CFC"/>
    <w:p w14:paraId="2CC8A7F7" w14:textId="77777777" w:rsidR="009F5790" w:rsidRPr="009F5790" w:rsidRDefault="009F5790" w:rsidP="00623CFC">
      <w:r w:rsidRPr="009F5790">
        <w:t xml:space="preserve">Disclaimer: </w:t>
      </w:r>
    </w:p>
    <w:p w14:paraId="28E0825A" w14:textId="77777777" w:rsidR="009F5790" w:rsidRPr="009F5790" w:rsidRDefault="009F5790" w:rsidP="00623CFC"/>
    <w:p w14:paraId="47F58572" w14:textId="3D3CE488" w:rsidR="009F5790" w:rsidRPr="009F5790" w:rsidRDefault="009F5790" w:rsidP="00623CFC">
      <w:r w:rsidRPr="009F5790">
        <w:t>The scop</w:t>
      </w:r>
      <w:r w:rsidR="008278ED">
        <w:t>e of the project ‘&lt;&lt;</w:t>
      </w:r>
      <w:proofErr w:type="spellStart"/>
      <w:r w:rsidR="004638B1">
        <w:rPr>
          <w:b/>
        </w:rPr>
        <w:t>HotelBookingManagementSystem</w:t>
      </w:r>
      <w:proofErr w:type="spellEnd"/>
      <w:r w:rsidRPr="009F5790">
        <w:t>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623CFC">
      <w:r w:rsidRPr="005B3604">
        <w:lastRenderedPageBreak/>
        <w:t>TABLE OF CONTENTS</w:t>
      </w:r>
    </w:p>
    <w:p w14:paraId="63D9F59F" w14:textId="77777777" w:rsidR="009F5790" w:rsidRPr="009F5790" w:rsidRDefault="009F5790" w:rsidP="00623CFC"/>
    <w:p w14:paraId="3BB0B844" w14:textId="50B9BC9A" w:rsidR="009F5790" w:rsidRPr="005B3604" w:rsidRDefault="009F5790" w:rsidP="00623CFC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="00193B63">
          <w:rPr>
            <w:rStyle w:val="Hyperlink"/>
          </w:rPr>
          <w:t>Use Case Name: &lt;&lt;HotelBookingManagement</w:t>
        </w:r>
        <w:r w:rsidRPr="005B3604">
          <w:rPr>
            <w:rStyle w:val="Hyperlink"/>
          </w:rPr>
          <w:t>&gt;&gt;</w:t>
        </w:r>
        <w:r w:rsidRPr="005B3604">
          <w:rPr>
            <w:webHidden/>
          </w:rPr>
          <w:tab/>
        </w:r>
      </w:hyperlink>
      <w:r w:rsidR="00193B63">
        <w:t>5</w:t>
      </w:r>
    </w:p>
    <w:p w14:paraId="0599EAF0" w14:textId="31D783E9" w:rsidR="009F5790" w:rsidRPr="005B3604" w:rsidRDefault="009B09D6" w:rsidP="00623CFC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193B63">
          <w:rPr>
            <w:webHidden/>
          </w:rPr>
          <w:t xml:space="preserve">              5</w:t>
        </w:r>
      </w:hyperlink>
    </w:p>
    <w:p w14:paraId="7CD6B1AE" w14:textId="0AE0B3DB" w:rsidR="009F5790" w:rsidRPr="005B3604" w:rsidRDefault="009B09D6" w:rsidP="00623CFC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193B63">
          <w:rPr>
            <w:webHidden/>
          </w:rPr>
          <w:t>5</w:t>
        </w:r>
      </w:hyperlink>
    </w:p>
    <w:p w14:paraId="536B5EC4" w14:textId="3802E5C7" w:rsidR="009F5790" w:rsidRPr="005B3604" w:rsidRDefault="009B09D6" w:rsidP="00623CFC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193B63">
          <w:rPr>
            <w:webHidden/>
          </w:rPr>
          <w:t>6</w:t>
        </w:r>
      </w:hyperlink>
    </w:p>
    <w:p w14:paraId="591F5719" w14:textId="7F6FA6E7" w:rsidR="009F5790" w:rsidRPr="005B3604" w:rsidRDefault="009B09D6" w:rsidP="00623CFC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193B63">
          <w:rPr>
            <w:webHidden/>
          </w:rPr>
          <w:t>6</w:t>
        </w:r>
      </w:hyperlink>
    </w:p>
    <w:p w14:paraId="225D4861" w14:textId="64DADE0E" w:rsidR="009F5790" w:rsidRPr="005B3604" w:rsidRDefault="009B09D6" w:rsidP="00623CFC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193B63">
          <w:rPr>
            <w:webHidden/>
          </w:rPr>
          <w:t>7</w:t>
        </w:r>
      </w:hyperlink>
    </w:p>
    <w:p w14:paraId="6FAE7319" w14:textId="13B51AD1" w:rsidR="009F5790" w:rsidRPr="005B3604" w:rsidRDefault="009B09D6" w:rsidP="00623CFC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193B63">
          <w:rPr>
            <w:webHidden/>
          </w:rPr>
          <w:t>7</w:t>
        </w:r>
      </w:hyperlink>
    </w:p>
    <w:p w14:paraId="12827953" w14:textId="4530443F" w:rsidR="009F5790" w:rsidRPr="005B3604" w:rsidRDefault="009B09D6" w:rsidP="00623CFC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193B63">
          <w:rPr>
            <w:bCs/>
          </w:rPr>
          <w:t xml:space="preserve">     Exceptional </w:t>
        </w:r>
        <w:r w:rsidR="009F5790" w:rsidRPr="005B3604">
          <w:rPr>
            <w:rStyle w:val="Hyperlink"/>
          </w:rPr>
          <w:t>Flows</w:t>
        </w:r>
        <w:r w:rsidR="009F5790" w:rsidRPr="005B3604">
          <w:rPr>
            <w:webHidden/>
          </w:rPr>
          <w:tab/>
        </w:r>
        <w:r w:rsidR="00193B63">
          <w:rPr>
            <w:webHidden/>
          </w:rPr>
          <w:t>8</w:t>
        </w:r>
      </w:hyperlink>
      <w:r w:rsidR="0017477B">
        <w:tab/>
      </w:r>
    </w:p>
    <w:p w14:paraId="6BA6EEB9" w14:textId="1D6E1FED" w:rsidR="00A6542E" w:rsidRDefault="009B09D6" w:rsidP="00623CFC">
      <w:pPr>
        <w:pStyle w:val="TOC2"/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193B63">
          <w:rPr>
            <w:rStyle w:val="Hyperlink"/>
          </w:rPr>
          <w:t>Exceptional</w:t>
        </w:r>
        <w:r w:rsidR="009F5790" w:rsidRPr="005B3604">
          <w:rPr>
            <w:rStyle w:val="Hyperlink"/>
          </w:rPr>
          <w:t xml:space="preserve"> Flow 1</w:t>
        </w:r>
        <w:r w:rsidR="009F5790" w:rsidRPr="005B3604">
          <w:rPr>
            <w:webHidden/>
          </w:rPr>
          <w:tab/>
        </w:r>
        <w:r w:rsidR="00193B63">
          <w:rPr>
            <w:webHidden/>
          </w:rPr>
          <w:t>8</w:t>
        </w:r>
      </w:hyperlink>
    </w:p>
    <w:p w14:paraId="0F285F66" w14:textId="6E262490" w:rsidR="00A6542E" w:rsidRDefault="00A6542E" w:rsidP="00623CFC">
      <w:r>
        <w:t xml:space="preserve">   4.3.2  Exceptional Flow 2        8</w:t>
      </w:r>
      <w:r w:rsidR="00144D1E">
        <w:tab/>
      </w:r>
    </w:p>
    <w:p w14:paraId="3AB0D380" w14:textId="06DEBA2C" w:rsidR="00A6542E" w:rsidRDefault="00A6542E" w:rsidP="00623CFC">
      <w:r>
        <w:t xml:space="preserve">    </w:t>
      </w:r>
    </w:p>
    <w:p w14:paraId="446F8F71" w14:textId="6635E367" w:rsidR="00A6542E" w:rsidRDefault="00A6542E" w:rsidP="00623CFC">
      <w:r>
        <w:t xml:space="preserve">    4.3.3  Exceptional Flow 3       8</w:t>
      </w:r>
    </w:p>
    <w:p w14:paraId="48559495" w14:textId="77777777" w:rsidR="00144D1E" w:rsidRDefault="00144D1E" w:rsidP="00623CFC"/>
    <w:p w14:paraId="2998CE7A" w14:textId="14904D4D" w:rsidR="00A6542E" w:rsidRDefault="00A6542E" w:rsidP="00623CFC">
      <w:r>
        <w:t xml:space="preserve">    4.3.4  Exceptional Flow 4      9</w:t>
      </w:r>
    </w:p>
    <w:p w14:paraId="5DC869E0" w14:textId="309DA33B" w:rsidR="00A6542E" w:rsidRDefault="00A6542E" w:rsidP="00623CFC">
      <w:r>
        <w:t xml:space="preserve">    4.3.5 Exceptional Flow 5       9</w:t>
      </w:r>
    </w:p>
    <w:p w14:paraId="51403F98" w14:textId="00A72208" w:rsidR="00A6542E" w:rsidRDefault="00A6542E" w:rsidP="00623CFC">
      <w:r>
        <w:t xml:space="preserve">    4.3.6  Exceptional Flow 6</w:t>
      </w:r>
      <w:r w:rsidR="00144D1E">
        <w:t xml:space="preserve">       10</w:t>
      </w:r>
    </w:p>
    <w:p w14:paraId="3964210A" w14:textId="2CC5057E" w:rsidR="00A6542E" w:rsidRDefault="00A6542E" w:rsidP="00623CFC">
      <w:r>
        <w:t xml:space="preserve">    4.3.7  Exceptional Flow 7</w:t>
      </w:r>
      <w:r w:rsidR="00144D1E">
        <w:t xml:space="preserve">       10</w:t>
      </w:r>
    </w:p>
    <w:p w14:paraId="6A66D295" w14:textId="54C62725" w:rsidR="00A6542E" w:rsidRDefault="00A6542E" w:rsidP="00623CFC">
      <w:r>
        <w:t xml:space="preserve">    4.3.8  Exceptional Flow 8</w:t>
      </w:r>
      <w:r w:rsidR="00144D1E">
        <w:t xml:space="preserve">       10</w:t>
      </w:r>
      <w:r w:rsidR="00144D1E">
        <w:tab/>
      </w:r>
    </w:p>
    <w:p w14:paraId="76202CC4" w14:textId="0CC554FC" w:rsidR="00A6542E" w:rsidRDefault="00A6542E" w:rsidP="00623CFC">
      <w:r>
        <w:t xml:space="preserve">    4.3.9  Exceptional Flow 9</w:t>
      </w:r>
      <w:r w:rsidR="00144D1E">
        <w:t xml:space="preserve">       11</w:t>
      </w:r>
    </w:p>
    <w:p w14:paraId="56C7A35C" w14:textId="08AD40BC" w:rsidR="00A6542E" w:rsidRDefault="00A6542E" w:rsidP="00623CFC">
      <w:r>
        <w:t xml:space="preserve">    4.3.10  Exceptional Flow 10     </w:t>
      </w:r>
      <w:r w:rsidR="00144D1E">
        <w:t>12</w:t>
      </w:r>
    </w:p>
    <w:p w14:paraId="4C24F154" w14:textId="046FE911" w:rsidR="00A6542E" w:rsidRDefault="00A6542E" w:rsidP="00623CFC">
      <w:r>
        <w:t xml:space="preserve">   4.3.11  Exceptional Flow 11</w:t>
      </w:r>
      <w:r w:rsidR="00144D1E">
        <w:t xml:space="preserve">       12</w:t>
      </w:r>
    </w:p>
    <w:p w14:paraId="4AA50571" w14:textId="27708F5F" w:rsidR="00A6542E" w:rsidRDefault="00A6542E" w:rsidP="00623CFC">
      <w:r>
        <w:t xml:space="preserve">   4.3.12  Exceptional Flow 12</w:t>
      </w:r>
      <w:r w:rsidR="00144D1E">
        <w:t xml:space="preserve">       13</w:t>
      </w:r>
    </w:p>
    <w:p w14:paraId="53C1F97A" w14:textId="3ABB5848" w:rsidR="00A6542E" w:rsidRDefault="00A6542E" w:rsidP="00623CFC">
      <w:r>
        <w:t xml:space="preserve">   4.3.13  Exceptional Flow 13</w:t>
      </w:r>
      <w:r w:rsidR="00144D1E">
        <w:t xml:space="preserve">       13</w:t>
      </w:r>
    </w:p>
    <w:p w14:paraId="51102AEA" w14:textId="0A72D2A8" w:rsidR="00A6542E" w:rsidRDefault="00A6542E" w:rsidP="00623CFC">
      <w:r>
        <w:t xml:space="preserve">   4.3.14  Exceptional Flow 14</w:t>
      </w:r>
      <w:r w:rsidR="00144D1E">
        <w:t xml:space="preserve">       14</w:t>
      </w:r>
    </w:p>
    <w:p w14:paraId="3C3D8CD8" w14:textId="77777777" w:rsidR="00A6542E" w:rsidRPr="00A6542E" w:rsidRDefault="00A6542E" w:rsidP="00623CFC"/>
    <w:p w14:paraId="5355521B" w14:textId="6DB95884" w:rsidR="009F5790" w:rsidRPr="005B3604" w:rsidRDefault="009B09D6" w:rsidP="00623CFC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144D1E">
          <w:rPr>
            <w:rStyle w:val="Hyperlink"/>
          </w:rPr>
          <w:t xml:space="preserve">  </w:t>
        </w:r>
        <w:r w:rsidR="009F5790" w:rsidRPr="005B3604">
          <w:rPr>
            <w:webHidden/>
          </w:rPr>
          <w:tab/>
        </w:r>
      </w:hyperlink>
      <w:r w:rsidR="00144D1E">
        <w:t>15</w:t>
      </w:r>
    </w:p>
    <w:p w14:paraId="0B3BAFF3" w14:textId="047AEC68" w:rsidR="009F5790" w:rsidRPr="005B3604" w:rsidRDefault="009B09D6" w:rsidP="00623CFC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</w:hyperlink>
      <w:r w:rsidR="00144D1E">
        <w:t>16</w:t>
      </w:r>
    </w:p>
    <w:p w14:paraId="0BD9C476" w14:textId="00B8DDBB" w:rsidR="009F5790" w:rsidRPr="005B3604" w:rsidRDefault="009B09D6" w:rsidP="00623CFC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17</w:t>
        </w:r>
      </w:hyperlink>
    </w:p>
    <w:p w14:paraId="4A949AA7" w14:textId="27E2A966" w:rsidR="009F5790" w:rsidRPr="005B3604" w:rsidRDefault="009B09D6" w:rsidP="00623CFC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 xml:space="preserve">               </w:t>
        </w:r>
      </w:hyperlink>
      <w:r w:rsidR="00144D1E">
        <w:t>18</w:t>
      </w:r>
    </w:p>
    <w:p w14:paraId="41FDDCB3" w14:textId="5CA2D6BB" w:rsidR="009F5790" w:rsidRPr="005B3604" w:rsidRDefault="009B09D6" w:rsidP="00623CFC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19</w:t>
        </w:r>
      </w:hyperlink>
    </w:p>
    <w:p w14:paraId="4308854F" w14:textId="2793CB00" w:rsidR="009F5790" w:rsidRPr="005B3604" w:rsidRDefault="009B09D6" w:rsidP="00623CFC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19</w:t>
        </w:r>
      </w:hyperlink>
    </w:p>
    <w:p w14:paraId="464883B7" w14:textId="79E65992" w:rsidR="009F5790" w:rsidRPr="005B3604" w:rsidRDefault="009B09D6" w:rsidP="00623CFC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</w:hyperlink>
      <w:r w:rsidR="00144D1E">
        <w:t>20</w:t>
      </w:r>
    </w:p>
    <w:p w14:paraId="66F1E303" w14:textId="1BB4FB48" w:rsidR="009F5790" w:rsidRPr="005B3604" w:rsidRDefault="009B09D6" w:rsidP="00623CFC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20</w:t>
        </w:r>
      </w:hyperlink>
    </w:p>
    <w:p w14:paraId="689EDAA1" w14:textId="7D0E1061" w:rsidR="009F5790" w:rsidRPr="005B3604" w:rsidRDefault="009B09D6" w:rsidP="00623CFC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20</w:t>
        </w:r>
      </w:hyperlink>
    </w:p>
    <w:p w14:paraId="31364BF3" w14:textId="321E033F" w:rsidR="009F5790" w:rsidRPr="005B3604" w:rsidRDefault="009B09D6" w:rsidP="00623CFC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20</w:t>
        </w:r>
      </w:hyperlink>
    </w:p>
    <w:p w14:paraId="0B0C6D9E" w14:textId="541B4B8F" w:rsidR="009F5790" w:rsidRPr="005B3604" w:rsidRDefault="009B09D6" w:rsidP="00623CFC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20</w:t>
        </w:r>
      </w:hyperlink>
    </w:p>
    <w:p w14:paraId="76D5ECAF" w14:textId="4F544A4E" w:rsidR="009F5790" w:rsidRPr="005B3604" w:rsidRDefault="009B09D6" w:rsidP="00623CFC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20</w:t>
        </w:r>
      </w:hyperlink>
    </w:p>
    <w:p w14:paraId="07E5EED0" w14:textId="0E4EBEC8" w:rsidR="009F5790" w:rsidRPr="005B3604" w:rsidRDefault="009B09D6" w:rsidP="00623CFC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21</w:t>
        </w:r>
      </w:hyperlink>
    </w:p>
    <w:p w14:paraId="1B0750FF" w14:textId="6F7B70CA" w:rsidR="009F5790" w:rsidRPr="009F5790" w:rsidRDefault="009B09D6" w:rsidP="00623CFC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144D1E">
          <w:rPr>
            <w:webHidden/>
          </w:rPr>
          <w:t>21</w:t>
        </w:r>
      </w:hyperlink>
    </w:p>
    <w:p w14:paraId="02BAF94B" w14:textId="77777777" w:rsidR="009F5790" w:rsidRPr="005B3604" w:rsidRDefault="009F5790" w:rsidP="00623CFC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623CFC">
      <w:r w:rsidRPr="00F42082">
        <w:fldChar w:fldCharType="end"/>
      </w:r>
    </w:p>
    <w:p w14:paraId="74E6C9D8" w14:textId="77777777" w:rsidR="009F5790" w:rsidRPr="009F5790" w:rsidRDefault="009F5790" w:rsidP="00623CFC"/>
    <w:p w14:paraId="54DA6AF0" w14:textId="77777777" w:rsidR="009F5790" w:rsidRPr="009F5790" w:rsidRDefault="009F5790" w:rsidP="00623CFC"/>
    <w:p w14:paraId="5A45629C" w14:textId="77777777" w:rsidR="009F5790" w:rsidRPr="009F5790" w:rsidRDefault="009F5790" w:rsidP="00623CFC"/>
    <w:p w14:paraId="32E4EA51" w14:textId="77777777" w:rsidR="009F5790" w:rsidRPr="009F5790" w:rsidRDefault="009F5790" w:rsidP="00623CFC"/>
    <w:p w14:paraId="12FDF1A2" w14:textId="77777777" w:rsidR="009F5790" w:rsidRPr="009F5790" w:rsidRDefault="009F5790" w:rsidP="00623CFC"/>
    <w:p w14:paraId="332B7CEA" w14:textId="77777777" w:rsidR="009F5790" w:rsidRPr="009F5790" w:rsidRDefault="009F5790" w:rsidP="00623CFC"/>
    <w:p w14:paraId="25813CEF" w14:textId="77777777" w:rsidR="009B09D6" w:rsidRDefault="009B09D6" w:rsidP="00623CFC">
      <w:pPr>
        <w:pStyle w:val="StyleHeading1H1Mainheading1Heading1Heading10Head1h1Sec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302030199"/>
    </w:p>
    <w:p w14:paraId="6A0B5E9C" w14:textId="77777777" w:rsidR="009B09D6" w:rsidRDefault="009B09D6" w:rsidP="00623CFC">
      <w:pPr>
        <w:pStyle w:val="StyleHeading1H1Mainheading1Heading1Heading10Head1h1Sec"/>
      </w:pPr>
    </w:p>
    <w:p w14:paraId="23FB7373" w14:textId="37CEB13C" w:rsidR="009B09D6" w:rsidRDefault="009B09D6" w:rsidP="00623CFC">
      <w:pPr>
        <w:pStyle w:val="StyleHeading1H1Mainheading1Heading1Heading10Head1h1Sec"/>
      </w:pPr>
    </w:p>
    <w:p w14:paraId="2082700B" w14:textId="77777777" w:rsidR="009B09D6" w:rsidRDefault="009B09D6" w:rsidP="00623CFC">
      <w:pPr>
        <w:pStyle w:val="StyleHeading1H1Mainheading1Heading1Heading10Head1h1Sec"/>
      </w:pPr>
    </w:p>
    <w:p w14:paraId="4711098C" w14:textId="77777777" w:rsidR="009B09D6" w:rsidRDefault="009B09D6" w:rsidP="00623CFC">
      <w:pPr>
        <w:pStyle w:val="StyleHeading1H1Mainheading1Heading1Heading10Head1h1Sec"/>
      </w:pPr>
    </w:p>
    <w:p w14:paraId="3A13E7EC" w14:textId="77777777" w:rsidR="003E6920" w:rsidRDefault="003E6920" w:rsidP="00623CFC">
      <w:pPr>
        <w:pStyle w:val="StyleHeading1H1Mainheading1Heading1Heading10Head1h1Sec"/>
      </w:pPr>
    </w:p>
    <w:p w14:paraId="28B50893" w14:textId="77777777" w:rsidR="003E6920" w:rsidRDefault="003E6920" w:rsidP="00623CFC">
      <w:pPr>
        <w:pStyle w:val="StyleHeading1H1Mainheading1Heading1Heading10Head1h1Sec"/>
      </w:pPr>
    </w:p>
    <w:bookmarkEnd w:id="0"/>
    <w:bookmarkEnd w:id="1"/>
    <w:bookmarkEnd w:id="2"/>
    <w:bookmarkEnd w:id="3"/>
    <w:bookmarkEnd w:id="4"/>
    <w:p w14:paraId="078CF40F" w14:textId="77777777" w:rsidR="009F5790" w:rsidRPr="009F5790" w:rsidRDefault="009F5790" w:rsidP="00623CFC">
      <w:pPr>
        <w:pStyle w:val="BodyText"/>
      </w:pPr>
    </w:p>
    <w:p w14:paraId="29510F07" w14:textId="77777777" w:rsidR="003E6920" w:rsidRDefault="003E6920" w:rsidP="00623CFC"/>
    <w:p w14:paraId="25BA557D" w14:textId="77777777" w:rsidR="003E6920" w:rsidRDefault="003E6920" w:rsidP="00623CFC"/>
    <w:p w14:paraId="786E5CFF" w14:textId="77777777" w:rsidR="003E6920" w:rsidRDefault="003E6920" w:rsidP="00623CFC"/>
    <w:p w14:paraId="3CF29281" w14:textId="77777777" w:rsidR="003E6920" w:rsidRDefault="003E6920" w:rsidP="00623CFC"/>
    <w:p w14:paraId="40EB400C" w14:textId="77777777" w:rsidR="003E6920" w:rsidRDefault="003E6920" w:rsidP="00623CFC"/>
    <w:p w14:paraId="00A17F7E" w14:textId="77777777" w:rsidR="003E6920" w:rsidRDefault="003E6920" w:rsidP="00623CFC">
      <w:pPr>
        <w:pStyle w:val="StyleHeading1H1Mainheading1Heading1Heading10Head1h1Sec"/>
      </w:pPr>
      <w:r w:rsidRPr="00A35C6C">
        <w:lastRenderedPageBreak/>
        <w:t>Use Case Name: Hotel bookings management system</w:t>
      </w:r>
    </w:p>
    <w:p w14:paraId="4EA4AAFC" w14:textId="77777777" w:rsidR="003E6920" w:rsidRDefault="003E6920" w:rsidP="00623CFC">
      <w:pPr>
        <w:pStyle w:val="BodyText"/>
      </w:pPr>
    </w:p>
    <w:p w14:paraId="1E4077D1" w14:textId="77777777" w:rsidR="003E6920" w:rsidRPr="00A35C6C" w:rsidRDefault="003E6920" w:rsidP="00623CFC">
      <w:pPr>
        <w:pStyle w:val="BodyText"/>
      </w:pPr>
      <w:r w:rsidRPr="00A35C6C">
        <w:t>Use Case ID:          HotelBookingManagement_001</w:t>
      </w:r>
    </w:p>
    <w:p w14:paraId="1C04D664" w14:textId="77777777" w:rsidR="003E6920" w:rsidRDefault="003E6920" w:rsidP="00623CFC"/>
    <w:p w14:paraId="457BA5FC" w14:textId="19904614" w:rsidR="009F5790" w:rsidRPr="009F5790" w:rsidRDefault="009F5790" w:rsidP="00623CFC">
      <w:r w:rsidRPr="009F5790">
        <w:rPr>
          <w:b/>
        </w:rPr>
        <w:t>Brief Description:</w:t>
      </w:r>
      <w:r w:rsidRPr="009F5790">
        <w:t xml:space="preserve"> </w:t>
      </w:r>
      <w:r w:rsidR="00763779">
        <w:t>This use</w:t>
      </w:r>
      <w:r w:rsidR="00C27EBD">
        <w:t xml:space="preserve"> </w:t>
      </w:r>
      <w:r w:rsidR="00763779">
        <w:t>case describes the process</w:t>
      </w:r>
      <w:r w:rsidR="008278ED">
        <w:t xml:space="preserve"> of </w:t>
      </w:r>
      <w:r w:rsidR="00E100DD">
        <w:t>searching for Hotel rooms and reserve them</w:t>
      </w:r>
      <w:r w:rsidR="003A4D41">
        <w:t>.</w:t>
      </w:r>
    </w:p>
    <w:p w14:paraId="339B99C7" w14:textId="77777777" w:rsidR="009F5790" w:rsidRPr="009F5790" w:rsidRDefault="009F5790" w:rsidP="00623CFC"/>
    <w:p w14:paraId="736729FA" w14:textId="6A844DEC" w:rsidR="009F5790" w:rsidRPr="009F5790" w:rsidRDefault="009F5790" w:rsidP="00623CFC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15AD71C" w14:textId="33B1C480" w:rsidR="008278ED" w:rsidRDefault="00EE618D" w:rsidP="00623CFC">
      <w:r>
        <w:t xml:space="preserve">              </w:t>
      </w:r>
      <w:r w:rsidR="004D595C">
        <w:t>1.</w:t>
      </w:r>
      <w:r w:rsidR="008278ED">
        <w:t xml:space="preserve"> </w:t>
      </w:r>
      <w:r w:rsidR="008278ED" w:rsidRPr="007E6C53">
        <w:t xml:space="preserve"> </w:t>
      </w:r>
      <w:r w:rsidR="00E100DD">
        <w:t>User.</w:t>
      </w:r>
    </w:p>
    <w:p w14:paraId="08B90B37" w14:textId="481C7CCD" w:rsidR="0007128F" w:rsidRDefault="008278ED" w:rsidP="00623CFC">
      <w:r>
        <w:t xml:space="preserve">              </w:t>
      </w:r>
      <w:r w:rsidR="004D595C">
        <w:t>2.</w:t>
      </w:r>
      <w:r>
        <w:t xml:space="preserve"> </w:t>
      </w:r>
      <w:r w:rsidR="007E6C53" w:rsidRPr="007E6C53">
        <w:t xml:space="preserve"> </w:t>
      </w:r>
      <w:r w:rsidR="00E100DD">
        <w:t>Employee</w:t>
      </w:r>
      <w:r w:rsidR="007E6C53">
        <w:t>.</w:t>
      </w:r>
    </w:p>
    <w:p w14:paraId="07ECA954" w14:textId="7A3CE0F7" w:rsidR="00E100DD" w:rsidRDefault="00E100DD" w:rsidP="00623CFC">
      <w:r>
        <w:t xml:space="preserve">              3.  Admin</w:t>
      </w:r>
      <w:r>
        <w:tab/>
      </w:r>
    </w:p>
    <w:p w14:paraId="3F9CB79D" w14:textId="77777777" w:rsidR="00E100DD" w:rsidRPr="00EE618D" w:rsidRDefault="00E100DD" w:rsidP="00623CFC"/>
    <w:p w14:paraId="36379E54" w14:textId="77777777" w:rsidR="009F5790" w:rsidRPr="00EE618D" w:rsidRDefault="009F5790" w:rsidP="00623CFC"/>
    <w:p w14:paraId="6AA8190C" w14:textId="0F05AD71" w:rsidR="0007128F" w:rsidRPr="00EE618D" w:rsidRDefault="009F5790" w:rsidP="00623CFC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FC1667">
        <w:t xml:space="preserve"> - Users</w:t>
      </w:r>
    </w:p>
    <w:p w14:paraId="74649F62" w14:textId="6927ACE1" w:rsidR="00940AFB" w:rsidRPr="00A35C6C" w:rsidRDefault="0007128F" w:rsidP="00623CFC">
      <w:pPr>
        <w:rPr>
          <w:rFonts w:eastAsiaTheme="minorHAnsi"/>
          <w:lang w:eastAsia="en-US"/>
        </w:rPr>
      </w:pPr>
      <w:r w:rsidRPr="00A35C6C">
        <w:t xml:space="preserve">               </w:t>
      </w:r>
      <w:r w:rsidR="00B737AB" w:rsidRPr="00A35C6C">
        <w:t>1</w:t>
      </w:r>
      <w:r w:rsidRPr="00A35C6C">
        <w:t>.</w:t>
      </w:r>
      <w:r w:rsidR="00940AFB" w:rsidRPr="00A35C6C">
        <w:rPr>
          <w:rFonts w:eastAsiaTheme="minorHAnsi"/>
          <w:lang w:eastAsia="en-US"/>
        </w:rPr>
        <w:t xml:space="preserve"> </w:t>
      </w:r>
      <w:r w:rsidR="00FC1667" w:rsidRPr="00A35C6C">
        <w:rPr>
          <w:rFonts w:eastAsiaTheme="minorHAnsi"/>
          <w:lang w:eastAsia="en-US"/>
        </w:rPr>
        <w:t>User after giving his user name needs to click on Check Availabi</w:t>
      </w:r>
      <w:r w:rsidR="00251677">
        <w:rPr>
          <w:rFonts w:eastAsiaTheme="minorHAnsi"/>
          <w:lang w:eastAsia="en-US"/>
        </w:rPr>
        <w:t xml:space="preserve">lity for the </w:t>
      </w:r>
      <w:proofErr w:type="spellStart"/>
      <w:r w:rsidR="00251677">
        <w:rPr>
          <w:rFonts w:eastAsiaTheme="minorHAnsi"/>
          <w:lang w:eastAsia="en-US"/>
        </w:rPr>
        <w:t>availabity</w:t>
      </w:r>
      <w:proofErr w:type="spellEnd"/>
      <w:r w:rsidR="00251677">
        <w:rPr>
          <w:rFonts w:eastAsiaTheme="minorHAnsi"/>
          <w:lang w:eastAsia="en-US"/>
        </w:rPr>
        <w:t xml:space="preserve"> of user </w:t>
      </w:r>
      <w:r w:rsidR="00FC1667" w:rsidRPr="00A35C6C">
        <w:rPr>
          <w:rFonts w:eastAsiaTheme="minorHAnsi"/>
          <w:lang w:eastAsia="en-US"/>
        </w:rPr>
        <w:t>name</w:t>
      </w:r>
      <w:r w:rsidR="00940AFB" w:rsidRPr="00A35C6C">
        <w:rPr>
          <w:rFonts w:eastAsiaTheme="minorHAnsi"/>
          <w:lang w:eastAsia="en-US"/>
        </w:rPr>
        <w:t>.</w:t>
      </w:r>
    </w:p>
    <w:p w14:paraId="1A3840CB" w14:textId="18A20D95" w:rsidR="00940AFB" w:rsidRPr="00A35C6C" w:rsidRDefault="00940AFB" w:rsidP="00623CFC">
      <w:pPr>
        <w:rPr>
          <w:rFonts w:eastAsiaTheme="minorHAnsi"/>
          <w:lang w:eastAsia="en-US"/>
        </w:rPr>
      </w:pPr>
      <w:r w:rsidRPr="00A35C6C">
        <w:rPr>
          <w:rFonts w:ascii="SymbolMT" w:eastAsia="SymbolMT" w:cs="SymbolMT"/>
          <w:lang w:eastAsia="en-US"/>
        </w:rPr>
        <w:t xml:space="preserve">               </w:t>
      </w:r>
      <w:r w:rsidRPr="00A35C6C">
        <w:rPr>
          <w:rFonts w:ascii="SymbolMT" w:eastAsia="SymbolMT" w:cs="SymbolMT" w:hint="eastAsia"/>
          <w:lang w:eastAsia="en-US"/>
        </w:rPr>
        <w:t>2.</w:t>
      </w:r>
      <w:r w:rsidRPr="00A35C6C">
        <w:rPr>
          <w:rFonts w:ascii="SymbolMT" w:eastAsia="SymbolMT" w:cs="SymbolMT"/>
          <w:lang w:eastAsia="en-US"/>
        </w:rPr>
        <w:t xml:space="preserve"> </w:t>
      </w:r>
      <w:r w:rsidR="00FC1667" w:rsidRPr="00A35C6C">
        <w:rPr>
          <w:rFonts w:eastAsiaTheme="minorHAnsi"/>
          <w:lang w:eastAsia="en-US"/>
        </w:rPr>
        <w:t xml:space="preserve">User should give their security </w:t>
      </w:r>
      <w:proofErr w:type="spellStart"/>
      <w:r w:rsidR="00FC1667" w:rsidRPr="00A35C6C">
        <w:rPr>
          <w:rFonts w:eastAsiaTheme="minorHAnsi"/>
          <w:lang w:eastAsia="en-US"/>
        </w:rPr>
        <w:t>Ouestion</w:t>
      </w:r>
      <w:proofErr w:type="spellEnd"/>
      <w:r w:rsidR="00FC1667" w:rsidRPr="00A35C6C">
        <w:rPr>
          <w:rFonts w:eastAsiaTheme="minorHAnsi"/>
          <w:lang w:eastAsia="en-US"/>
        </w:rPr>
        <w:t xml:space="preserve"> </w:t>
      </w:r>
      <w:proofErr w:type="gramStart"/>
      <w:r w:rsidR="00FC1667" w:rsidRPr="00A35C6C">
        <w:rPr>
          <w:rFonts w:eastAsiaTheme="minorHAnsi"/>
          <w:lang w:eastAsia="en-US"/>
        </w:rPr>
        <w:t>and  answer</w:t>
      </w:r>
      <w:proofErr w:type="gramEnd"/>
      <w:r w:rsidRPr="00A35C6C">
        <w:rPr>
          <w:rFonts w:eastAsiaTheme="minorHAnsi"/>
          <w:lang w:eastAsia="en-US"/>
        </w:rPr>
        <w:t>.</w:t>
      </w:r>
    </w:p>
    <w:p w14:paraId="008541CE" w14:textId="141C6A12" w:rsidR="00193B63" w:rsidRPr="003E6920" w:rsidRDefault="00940AFB" w:rsidP="00623CFC">
      <w:pPr>
        <w:rPr>
          <w:rFonts w:eastAsiaTheme="minorHAnsi"/>
          <w:lang w:eastAsia="en-US"/>
        </w:rPr>
      </w:pPr>
      <w:r w:rsidRPr="00A35C6C">
        <w:rPr>
          <w:rFonts w:eastAsiaTheme="minorHAnsi"/>
          <w:lang w:eastAsia="en-US"/>
        </w:rPr>
        <w:t xml:space="preserve">               </w:t>
      </w:r>
      <w:r w:rsidRPr="00A35C6C">
        <w:rPr>
          <w:rFonts w:ascii="SymbolMT" w:eastAsia="SymbolMT" w:cs="SymbolMT" w:hint="eastAsia"/>
          <w:lang w:eastAsia="en-US"/>
        </w:rPr>
        <w:t>3.</w:t>
      </w:r>
      <w:r w:rsidRPr="00A35C6C">
        <w:rPr>
          <w:rFonts w:ascii="SymbolMT" w:eastAsia="SymbolMT" w:cs="SymbolMT"/>
          <w:lang w:eastAsia="en-US"/>
        </w:rPr>
        <w:t xml:space="preserve"> </w:t>
      </w:r>
      <w:r w:rsidR="00FC1667" w:rsidRPr="00A35C6C">
        <w:rPr>
          <w:rFonts w:eastAsiaTheme="minorHAnsi"/>
          <w:lang w:eastAsia="en-US"/>
        </w:rPr>
        <w:t xml:space="preserve">User </w:t>
      </w:r>
      <w:r w:rsidRPr="00A35C6C">
        <w:rPr>
          <w:rFonts w:eastAsiaTheme="minorHAnsi"/>
          <w:lang w:eastAsia="en-US"/>
        </w:rPr>
        <w:t>ha</w:t>
      </w:r>
      <w:r w:rsidR="00FC1667" w:rsidRPr="00A35C6C">
        <w:rPr>
          <w:rFonts w:eastAsiaTheme="minorHAnsi"/>
          <w:lang w:eastAsia="en-US"/>
        </w:rPr>
        <w:t xml:space="preserve">s a valid user and </w:t>
      </w:r>
      <w:proofErr w:type="gramStart"/>
      <w:r w:rsidR="00FC1667" w:rsidRPr="00A35C6C">
        <w:rPr>
          <w:rFonts w:eastAsiaTheme="minorHAnsi"/>
          <w:lang w:eastAsia="en-US"/>
        </w:rPr>
        <w:t>active  Email</w:t>
      </w:r>
      <w:proofErr w:type="gramEnd"/>
      <w:r w:rsidR="00FC1667" w:rsidRPr="00A35C6C">
        <w:rPr>
          <w:rFonts w:eastAsiaTheme="minorHAnsi"/>
          <w:lang w:eastAsia="en-US"/>
        </w:rPr>
        <w:t xml:space="preserve"> ID</w:t>
      </w:r>
      <w:r w:rsidRPr="00A35C6C">
        <w:rPr>
          <w:rFonts w:eastAsiaTheme="minorHAnsi"/>
          <w:lang w:eastAsia="en-US"/>
        </w:rPr>
        <w:t>.</w:t>
      </w:r>
      <w:r w:rsidR="0007128F" w:rsidRPr="00EE618D">
        <w:t xml:space="preserve">          </w:t>
      </w: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</w:p>
    <w:p w14:paraId="76B4CB6E" w14:textId="4D25F1A0" w:rsidR="009F5790" w:rsidRPr="009F5790" w:rsidRDefault="009F5790" w:rsidP="00623CFC">
      <w:pPr>
        <w:pStyle w:val="StyleHeading1H1Mainheading1Heading1Heading10Head1h1Sec"/>
      </w:pPr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28FD1603" w:rsidR="009F5790" w:rsidRPr="00A35C6C" w:rsidRDefault="009F5790" w:rsidP="00623CFC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A35C6C">
        <w:t>4.1  Basic</w:t>
      </w:r>
      <w:proofErr w:type="gramEnd"/>
      <w:r w:rsidRPr="00A35C6C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3DC5690E" w14:textId="02B5AEF9" w:rsidR="00513662" w:rsidRPr="001C4D77" w:rsidRDefault="00CE228C" w:rsidP="00623CFC">
      <w:pPr>
        <w:pStyle w:val="StyleHeading2Sub-headingH2ChapterNumberAppendixLetterchnh"/>
      </w:pPr>
      <w:r>
        <w:t xml:space="preserve">   </w:t>
      </w:r>
    </w:p>
    <w:p w14:paraId="6F83F654" w14:textId="124A302B" w:rsidR="00513662" w:rsidRDefault="00866B9E" w:rsidP="00623CFC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496BF8">
        <w:t>Successful login.</w:t>
      </w:r>
    </w:p>
    <w:p w14:paraId="37B2B0EB" w14:textId="77777777" w:rsidR="00B06D65" w:rsidRDefault="00B06D65" w:rsidP="00623CFC">
      <w:pPr>
        <w:pStyle w:val="Footer"/>
      </w:pPr>
    </w:p>
    <w:p w14:paraId="5E6CC605" w14:textId="1F4D6186" w:rsidR="009F5790" w:rsidRDefault="0058329A" w:rsidP="00623CFC">
      <w:r>
        <w:t>Admin</w:t>
      </w:r>
      <w:r w:rsidR="00FC1667">
        <w:t xml:space="preserve"> visits the </w:t>
      </w:r>
      <w:proofErr w:type="gramStart"/>
      <w:r w:rsidR="008F74C4">
        <w:t>website</w:t>
      </w:r>
      <w:r w:rsidR="00FC1667">
        <w:t xml:space="preserve"> </w:t>
      </w:r>
      <w:r w:rsidR="00496BF8" w:rsidRPr="00496BF8">
        <w:t xml:space="preserve"> URL</w:t>
      </w:r>
      <w:proofErr w:type="gramEnd"/>
      <w:r w:rsidR="00496BF8">
        <w:t xml:space="preserve"> </w:t>
      </w:r>
      <w:hyperlink r:id="rId11" w:history="1">
        <w:r w:rsidR="00147E06">
          <w:rPr>
            <w:rStyle w:val="Hyperlink"/>
          </w:rPr>
          <w:t>http://ndafile:8081/Spring_Hotel/login.html</w:t>
        </w:r>
      </w:hyperlink>
      <w:r w:rsidR="00496BF8" w:rsidRPr="00496BF8">
        <w:t xml:space="preserve"> </w:t>
      </w:r>
      <w:r w:rsidR="00496BF8">
        <w:t xml:space="preserve">using any standard </w:t>
      </w:r>
      <w:r w:rsidR="00496BF8" w:rsidRPr="00496BF8">
        <w:t>browser.</w:t>
      </w:r>
    </w:p>
    <w:p w14:paraId="61F0CDEA" w14:textId="0BA4F2BB" w:rsidR="00496BF8" w:rsidRDefault="0058329A" w:rsidP="00623CFC">
      <w:pPr>
        <w:pStyle w:val="ListParagraph"/>
        <w:numPr>
          <w:ilvl w:val="0"/>
          <w:numId w:val="7"/>
        </w:numPr>
      </w:pPr>
      <w:r>
        <w:t>Admin</w:t>
      </w:r>
      <w:r w:rsidR="00FC1667">
        <w:t xml:space="preserve"> enters his/her user </w:t>
      </w:r>
      <w:proofErr w:type="gramStart"/>
      <w:r w:rsidR="00FC1667">
        <w:t>name  and</w:t>
      </w:r>
      <w:proofErr w:type="gramEnd"/>
      <w:r w:rsidR="00FC1667">
        <w:t xml:space="preserve"> checks the availability</w:t>
      </w:r>
      <w:r w:rsidR="00F5118D">
        <w:t>.</w:t>
      </w:r>
    </w:p>
    <w:p w14:paraId="4D3D403B" w14:textId="7FEB2965" w:rsidR="007A6A3C" w:rsidRDefault="0058329A" w:rsidP="00623CFC">
      <w:pPr>
        <w:pStyle w:val="ListParagraph"/>
        <w:numPr>
          <w:ilvl w:val="0"/>
          <w:numId w:val="7"/>
        </w:numPr>
      </w:pPr>
      <w:r>
        <w:t>Admin</w:t>
      </w:r>
      <w:r w:rsidR="007A6A3C">
        <w:t xml:space="preserve"> gives the valid credentials for registration.</w:t>
      </w:r>
    </w:p>
    <w:p w14:paraId="1B2639DE" w14:textId="4697DFB6" w:rsidR="00496BF8" w:rsidRDefault="0058329A" w:rsidP="00623CFC">
      <w:pPr>
        <w:pStyle w:val="ListParagraph"/>
        <w:numPr>
          <w:ilvl w:val="0"/>
          <w:numId w:val="7"/>
        </w:numPr>
      </w:pPr>
      <w:r>
        <w:t>Admin</w:t>
      </w:r>
      <w:r w:rsidR="00496BF8">
        <w:t xml:space="preserve"> clicks submit button.</w:t>
      </w:r>
    </w:p>
    <w:p w14:paraId="47EAAD98" w14:textId="0FEC7408" w:rsidR="00496BF8" w:rsidRDefault="00496BF8" w:rsidP="00623CFC">
      <w:pPr>
        <w:pStyle w:val="ListParagraph"/>
        <w:numPr>
          <w:ilvl w:val="0"/>
          <w:numId w:val="7"/>
        </w:numPr>
      </w:pPr>
      <w:r>
        <w:t xml:space="preserve">On successful </w:t>
      </w:r>
      <w:r w:rsidR="007A6A3C">
        <w:t xml:space="preserve">login, </w:t>
      </w:r>
      <w:r>
        <w:t>home page is displayed.</w:t>
      </w:r>
    </w:p>
    <w:p w14:paraId="4514305F" w14:textId="77777777" w:rsidR="00F5118D" w:rsidRDefault="00F5118D" w:rsidP="00623CFC"/>
    <w:p w14:paraId="60AF1995" w14:textId="2C226479" w:rsidR="00F5118D" w:rsidRDefault="00F5118D" w:rsidP="00623CFC">
      <w:r w:rsidRPr="009F5790">
        <w:rPr>
          <w:b/>
        </w:rPr>
        <w:t xml:space="preserve">Name: </w:t>
      </w:r>
      <w:r w:rsidR="007A6A3C">
        <w:t xml:space="preserve">Registration </w:t>
      </w:r>
      <w:proofErr w:type="gramStart"/>
      <w:r w:rsidR="007A6A3C">
        <w:t xml:space="preserve">for </w:t>
      </w:r>
      <w:r w:rsidR="008F74C4">
        <w:t xml:space="preserve"> </w:t>
      </w:r>
      <w:r w:rsidR="00AD4A86">
        <w:t>Hotel</w:t>
      </w:r>
      <w:proofErr w:type="gramEnd"/>
      <w:r w:rsidR="00AD4A86">
        <w:t xml:space="preserve"> Booking Management System</w:t>
      </w:r>
    </w:p>
    <w:p w14:paraId="49D3B693" w14:textId="77777777" w:rsidR="007A6A3C" w:rsidRDefault="007A6A3C" w:rsidP="00623CFC"/>
    <w:p w14:paraId="08FB0EB6" w14:textId="22E192F5" w:rsidR="00F5118D" w:rsidRDefault="0058329A" w:rsidP="00C96B37">
      <w:pPr>
        <w:pStyle w:val="ListParagraph"/>
        <w:numPr>
          <w:ilvl w:val="0"/>
          <w:numId w:val="12"/>
        </w:numPr>
      </w:pPr>
      <w:r>
        <w:t>Admin</w:t>
      </w:r>
      <w:r w:rsidR="007A6A3C">
        <w:t xml:space="preserve"> visits </w:t>
      </w:r>
      <w:r w:rsidR="00F5118D" w:rsidRPr="00F5118D">
        <w:t>link</w:t>
      </w:r>
      <w:r w:rsidR="00F5118D">
        <w:t xml:space="preserve"> </w:t>
      </w:r>
      <w:r w:rsidR="00BE14F8">
        <w:t>available on the home page</w:t>
      </w:r>
      <w:r w:rsidR="00F5118D">
        <w:t>.</w:t>
      </w:r>
    </w:p>
    <w:p w14:paraId="42708FD8" w14:textId="7ED35749" w:rsidR="00F5118D" w:rsidRDefault="0058329A" w:rsidP="00C96B37">
      <w:pPr>
        <w:pStyle w:val="ListParagraph"/>
        <w:numPr>
          <w:ilvl w:val="0"/>
          <w:numId w:val="12"/>
        </w:numPr>
      </w:pPr>
      <w:r>
        <w:lastRenderedPageBreak/>
        <w:t>Admin</w:t>
      </w:r>
      <w:r w:rsidR="00F5118D">
        <w:t xml:space="preserve"> </w:t>
      </w:r>
      <w:r w:rsidR="007A6A3C">
        <w:t>sign up using this link</w:t>
      </w:r>
      <w:r w:rsidR="00F5118D">
        <w:t>.</w:t>
      </w:r>
    </w:p>
    <w:p w14:paraId="2827CC16" w14:textId="2AA3E4BB" w:rsidR="00F5118D" w:rsidRDefault="0058329A" w:rsidP="00C96B37">
      <w:pPr>
        <w:pStyle w:val="ListParagraph"/>
        <w:numPr>
          <w:ilvl w:val="0"/>
          <w:numId w:val="12"/>
        </w:numPr>
      </w:pPr>
      <w:r>
        <w:t>Admin</w:t>
      </w:r>
      <w:r w:rsidR="00DC01A9">
        <w:t xml:space="preserve"> </w:t>
      </w:r>
      <w:r w:rsidR="0091132E">
        <w:t>adds the hotels</w:t>
      </w:r>
    </w:p>
    <w:p w14:paraId="6E80C6CC" w14:textId="0A900B79" w:rsidR="00F5118D" w:rsidRDefault="0058329A" w:rsidP="00C96B37">
      <w:pPr>
        <w:pStyle w:val="ListParagraph"/>
        <w:numPr>
          <w:ilvl w:val="0"/>
          <w:numId w:val="12"/>
        </w:numPr>
      </w:pPr>
      <w:r>
        <w:t>Admin</w:t>
      </w:r>
      <w:r w:rsidR="0091132E">
        <w:t xml:space="preserve"> delete the hotels</w:t>
      </w:r>
      <w:r w:rsidR="00F5118D">
        <w:t>.</w:t>
      </w:r>
    </w:p>
    <w:p w14:paraId="64904F9B" w14:textId="211429FE" w:rsidR="00F5118D" w:rsidRDefault="0058329A" w:rsidP="00C96B37">
      <w:pPr>
        <w:pStyle w:val="ListParagraph"/>
        <w:numPr>
          <w:ilvl w:val="0"/>
          <w:numId w:val="12"/>
        </w:numPr>
      </w:pPr>
      <w:r>
        <w:t>Admin</w:t>
      </w:r>
      <w:r w:rsidR="007A6A3C">
        <w:t xml:space="preserve"> </w:t>
      </w:r>
      <w:r w:rsidR="0091132E">
        <w:t>modifies the rooms availability and Special offers</w:t>
      </w:r>
    </w:p>
    <w:p w14:paraId="05DCD8C2" w14:textId="13A42C00" w:rsidR="00F5118D" w:rsidRDefault="0058329A" w:rsidP="00C96B37">
      <w:pPr>
        <w:pStyle w:val="ListParagraph"/>
        <w:numPr>
          <w:ilvl w:val="0"/>
          <w:numId w:val="12"/>
        </w:numPr>
      </w:pPr>
      <w:r>
        <w:t>Admin</w:t>
      </w:r>
      <w:r w:rsidR="0026706A">
        <w:t xml:space="preserve"> adds</w:t>
      </w:r>
      <w:r w:rsidR="00B0114F">
        <w:t xml:space="preserve"> the room management</w:t>
      </w:r>
    </w:p>
    <w:p w14:paraId="7C8A7383" w14:textId="55396FA7" w:rsidR="00F5118D" w:rsidRDefault="0058329A" w:rsidP="00C96B37">
      <w:pPr>
        <w:pStyle w:val="ListParagraph"/>
        <w:numPr>
          <w:ilvl w:val="0"/>
          <w:numId w:val="12"/>
        </w:numPr>
      </w:pPr>
      <w:r>
        <w:t>Admin</w:t>
      </w:r>
      <w:r w:rsidR="007A6A3C">
        <w:t xml:space="preserve"> </w:t>
      </w:r>
      <w:r w:rsidR="0026706A">
        <w:t>delete the room management</w:t>
      </w:r>
    </w:p>
    <w:p w14:paraId="1BCEB6C1" w14:textId="53BD4326" w:rsidR="00F5118D" w:rsidRPr="0026706A" w:rsidRDefault="0058329A" w:rsidP="00C96B3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t>Admin</w:t>
      </w:r>
      <w:r w:rsidR="0026706A">
        <w:t xml:space="preserve"> modifies the room </w:t>
      </w:r>
      <w:r w:rsidR="0026706A" w:rsidRPr="0026706A">
        <w:rPr>
          <w:rFonts w:asciiTheme="minorHAnsi" w:hAnsiTheme="minorHAnsi" w:cstheme="minorHAnsi"/>
        </w:rPr>
        <w:t xml:space="preserve">management </w:t>
      </w:r>
    </w:p>
    <w:p w14:paraId="59218E2B" w14:textId="656898B1" w:rsidR="004217D1" w:rsidRDefault="0058329A" w:rsidP="00C96B37">
      <w:pPr>
        <w:pStyle w:val="ListParagraph"/>
        <w:numPr>
          <w:ilvl w:val="0"/>
          <w:numId w:val="12"/>
        </w:numPr>
      </w:pPr>
      <w:r>
        <w:t>Admin</w:t>
      </w:r>
      <w:r w:rsidR="0026706A">
        <w:t xml:space="preserve"> generates various reports like lis</w:t>
      </w:r>
      <w:r w:rsidR="0026706A" w:rsidRPr="0026706A">
        <w:t>t of Hotels</w:t>
      </w:r>
      <w:r w:rsidR="0026706A">
        <w:t>,</w:t>
      </w:r>
      <w:r w:rsidR="0026706A" w:rsidRPr="0026706A">
        <w:rPr>
          <w:rFonts w:ascii="Candara" w:hAnsi="Candara"/>
        </w:rPr>
        <w:t xml:space="preserve"> </w:t>
      </w:r>
      <w:r w:rsidR="0026706A">
        <w:t>b</w:t>
      </w:r>
      <w:r w:rsidR="0026706A" w:rsidRPr="0026706A">
        <w:t xml:space="preserve">ookings of specific </w:t>
      </w:r>
      <w:proofErr w:type="spellStart"/>
      <w:r w:rsidR="0026706A" w:rsidRPr="0026706A">
        <w:t>hotel</w:t>
      </w:r>
      <w:r w:rsidR="0026706A">
        <w:t>,guest</w:t>
      </w:r>
      <w:proofErr w:type="spellEnd"/>
      <w:r w:rsidR="0026706A">
        <w:t xml:space="preserve"> list of specific hotel,</w:t>
      </w:r>
    </w:p>
    <w:p w14:paraId="665BA8D3" w14:textId="70182641" w:rsidR="0026706A" w:rsidRPr="0026706A" w:rsidRDefault="0026706A" w:rsidP="00623CFC">
      <w:pPr>
        <w:pStyle w:val="ListParagraph"/>
      </w:pPr>
      <w:proofErr w:type="gramStart"/>
      <w:r>
        <w:t>bookings</w:t>
      </w:r>
      <w:proofErr w:type="gramEnd"/>
      <w:r>
        <w:t xml:space="preserve"> for specified date.</w:t>
      </w:r>
    </w:p>
    <w:p w14:paraId="05A9DD10" w14:textId="7C400690" w:rsidR="002A46FA" w:rsidRDefault="002A46FA" w:rsidP="00623CFC">
      <w:pPr>
        <w:pStyle w:val="ListParagraph"/>
      </w:pPr>
    </w:p>
    <w:p w14:paraId="24DFAE59" w14:textId="7579ECB7" w:rsidR="001E4CBF" w:rsidRDefault="009F5790" w:rsidP="00623CFC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1E4CBF">
        <w:t>s</w:t>
      </w:r>
    </w:p>
    <w:p w14:paraId="54D5468F" w14:textId="0584AD12" w:rsidR="009F5790" w:rsidRDefault="001E4CBF" w:rsidP="00623CFC">
      <w:pPr>
        <w:pStyle w:val="StyleHeading2Sub-headingH2ChapterNumberAppendixLetterchnh"/>
      </w:pPr>
      <w:r>
        <w:t>Alternate Flo</w:t>
      </w:r>
      <w:r w:rsidR="004217D1">
        <w:t xml:space="preserve">w 1: Successful registration to </w:t>
      </w:r>
      <w:proofErr w:type="spellStart"/>
      <w:r w:rsidR="008F74C4">
        <w:t>HotelBookingManagement</w:t>
      </w:r>
      <w:proofErr w:type="spellEnd"/>
    </w:p>
    <w:p w14:paraId="4DA7A6C1" w14:textId="77777777" w:rsidR="001E4CBF" w:rsidRDefault="001E4CBF" w:rsidP="00623CFC">
      <w:pPr>
        <w:pStyle w:val="StyleHeading2Sub-headingH2ChapterNumberAppendixLetterchnh"/>
      </w:pPr>
    </w:p>
    <w:p w14:paraId="52548FE2" w14:textId="69678DB1" w:rsidR="00251520" w:rsidRDefault="001E4CBF" w:rsidP="00623CFC">
      <w:bookmarkStart w:id="34" w:name="_Toc141844800"/>
      <w:bookmarkStart w:id="35" w:name="_Toc143500967"/>
      <w:bookmarkStart w:id="36" w:name="_Toc144299918"/>
      <w:bookmarkStart w:id="37" w:name="_Toc145125005"/>
      <w:r w:rsidRPr="004217D1">
        <w:t xml:space="preserve">    </w:t>
      </w:r>
      <w:r w:rsidR="004217D1" w:rsidRPr="004217D1">
        <w:rPr>
          <w:b/>
        </w:rPr>
        <w:t>Name</w:t>
      </w:r>
      <w:r w:rsidR="004217D1">
        <w:rPr>
          <w:b/>
        </w:rPr>
        <w:t>:</w:t>
      </w:r>
      <w:r w:rsidR="004217D1" w:rsidRPr="004217D1">
        <w:t xml:space="preserve"> Registration for </w:t>
      </w:r>
      <w:proofErr w:type="spellStart"/>
      <w:r w:rsidR="0058329A">
        <w:t>HotelBookingManagement</w:t>
      </w:r>
      <w:proofErr w:type="spellEnd"/>
    </w:p>
    <w:p w14:paraId="333D0944" w14:textId="77777777" w:rsidR="00AF0E80" w:rsidRPr="004217D1" w:rsidRDefault="00AF0E80" w:rsidP="00623CFC"/>
    <w:p w14:paraId="19E72B4B" w14:textId="260FCEB9" w:rsidR="004217D1" w:rsidRDefault="004217D1" w:rsidP="00C96B37">
      <w:pPr>
        <w:pStyle w:val="ListParagraph"/>
        <w:numPr>
          <w:ilvl w:val="0"/>
          <w:numId w:val="13"/>
        </w:numPr>
      </w:pPr>
      <w:r>
        <w:t xml:space="preserve">User visits </w:t>
      </w:r>
      <w:r w:rsidRPr="00F5118D">
        <w:t>link</w:t>
      </w:r>
      <w:r>
        <w:t xml:space="preserve"> </w:t>
      </w:r>
      <w:r w:rsidR="00FF1B5A">
        <w:t>availabl</w:t>
      </w:r>
      <w:r w:rsidR="008848DC">
        <w:t>e</w:t>
      </w:r>
      <w:r w:rsidR="00BE14F8">
        <w:t xml:space="preserve"> on the home page</w:t>
      </w:r>
      <w:r w:rsidR="008848DC">
        <w:t>.</w:t>
      </w:r>
    </w:p>
    <w:p w14:paraId="547492A5" w14:textId="77777777" w:rsidR="004217D1" w:rsidRDefault="004217D1" w:rsidP="00C96B37">
      <w:pPr>
        <w:pStyle w:val="ListParagraph"/>
        <w:numPr>
          <w:ilvl w:val="0"/>
          <w:numId w:val="13"/>
        </w:numPr>
      </w:pPr>
      <w:r>
        <w:t>User sign up using this link.</w:t>
      </w:r>
    </w:p>
    <w:p w14:paraId="172A98D7" w14:textId="09E65521" w:rsidR="004217D1" w:rsidRDefault="004217D1" w:rsidP="00C96B37">
      <w:pPr>
        <w:pStyle w:val="ListParagraph"/>
        <w:numPr>
          <w:ilvl w:val="0"/>
          <w:numId w:val="13"/>
        </w:numPr>
      </w:pPr>
      <w:r>
        <w:t xml:space="preserve">User </w:t>
      </w:r>
      <w:r w:rsidR="00626B13">
        <w:t>register their details in it.</w:t>
      </w:r>
    </w:p>
    <w:p w14:paraId="58361BDD" w14:textId="39537DAD" w:rsidR="004217D1" w:rsidRDefault="00626B13" w:rsidP="00C96B37">
      <w:pPr>
        <w:pStyle w:val="ListParagraph"/>
        <w:numPr>
          <w:ilvl w:val="0"/>
          <w:numId w:val="13"/>
        </w:numPr>
      </w:pPr>
      <w:r>
        <w:t>User login into the system using his/her credentials.</w:t>
      </w:r>
    </w:p>
    <w:p w14:paraId="2ED7CA1F" w14:textId="3DCCA40B" w:rsidR="004217D1" w:rsidRDefault="009B09D6" w:rsidP="00C96B37">
      <w:pPr>
        <w:pStyle w:val="ListParagraph"/>
        <w:numPr>
          <w:ilvl w:val="0"/>
          <w:numId w:val="13"/>
        </w:numPr>
      </w:pPr>
      <w:r>
        <w:t xml:space="preserve">User </w:t>
      </w:r>
      <w:r w:rsidR="00251677">
        <w:t>search for a city.</w:t>
      </w:r>
    </w:p>
    <w:p w14:paraId="61CD2845" w14:textId="168EC559" w:rsidR="00251677" w:rsidRDefault="00251677" w:rsidP="00C96B37">
      <w:pPr>
        <w:pStyle w:val="ListParagraph"/>
        <w:numPr>
          <w:ilvl w:val="0"/>
          <w:numId w:val="13"/>
        </w:numPr>
      </w:pPr>
      <w:r>
        <w:t>User enter the no of rooms and no of members.</w:t>
      </w:r>
    </w:p>
    <w:p w14:paraId="2771E320" w14:textId="1051BFEC" w:rsidR="004217D1" w:rsidRDefault="004217D1" w:rsidP="00C96B37">
      <w:pPr>
        <w:pStyle w:val="ListParagraph"/>
        <w:numPr>
          <w:ilvl w:val="0"/>
          <w:numId w:val="13"/>
        </w:numPr>
      </w:pPr>
      <w:r>
        <w:t>Use</w:t>
      </w:r>
      <w:r w:rsidR="00626B13">
        <w:t>r books hotel rooms</w:t>
      </w:r>
    </w:p>
    <w:p w14:paraId="572310A0" w14:textId="6B898FB5" w:rsidR="004217D1" w:rsidRDefault="004217D1" w:rsidP="00C96B37">
      <w:pPr>
        <w:pStyle w:val="ListParagraph"/>
        <w:numPr>
          <w:ilvl w:val="0"/>
          <w:numId w:val="13"/>
        </w:numPr>
      </w:pPr>
      <w:r>
        <w:t>Use</w:t>
      </w:r>
      <w:r w:rsidR="00626B13">
        <w:t xml:space="preserve">r </w:t>
      </w:r>
      <w:r w:rsidR="00BD46DE">
        <w:t>view booking status</w:t>
      </w:r>
    </w:p>
    <w:p w14:paraId="477C4CA0" w14:textId="4AB03908" w:rsidR="00BD46DE" w:rsidRDefault="00BD46DE" w:rsidP="00C96B37">
      <w:pPr>
        <w:pStyle w:val="ListParagraph"/>
        <w:numPr>
          <w:ilvl w:val="0"/>
          <w:numId w:val="13"/>
        </w:numPr>
      </w:pPr>
      <w:r>
        <w:t xml:space="preserve">System displays the </w:t>
      </w:r>
      <w:proofErr w:type="gramStart"/>
      <w:r>
        <w:t>message ”</w:t>
      </w:r>
      <w:proofErr w:type="gramEnd"/>
      <w:r>
        <w:t>Thank You” message for confirming the registration.</w:t>
      </w:r>
    </w:p>
    <w:p w14:paraId="3449E717" w14:textId="176D7117" w:rsidR="001E4CBF" w:rsidRDefault="00AF0E80" w:rsidP="00623CFC">
      <w:r>
        <w:tab/>
      </w:r>
      <w:r>
        <w:tab/>
      </w:r>
    </w:p>
    <w:p w14:paraId="2AFB5F8F" w14:textId="77777777" w:rsidR="00B67E7B" w:rsidRDefault="00B67E7B" w:rsidP="00623CFC">
      <w:pPr>
        <w:pStyle w:val="Caption"/>
      </w:pPr>
    </w:p>
    <w:p w14:paraId="2330C3A3" w14:textId="7DEDCF46" w:rsidR="001E4CBF" w:rsidRDefault="001E4CBF" w:rsidP="00623CFC">
      <w:pPr>
        <w:pStyle w:val="StyleHeading2Sub-headingH2ChapterNumberAppendixLetterchnh"/>
      </w:pPr>
      <w:r>
        <w:t xml:space="preserve">Alternate </w:t>
      </w:r>
      <w:r w:rsidR="00600A77">
        <w:t xml:space="preserve">Flow 2: Successful registration to </w:t>
      </w:r>
      <w:proofErr w:type="spellStart"/>
      <w:r w:rsidR="00600A77">
        <w:t>HotelBookingManagement</w:t>
      </w:r>
      <w:proofErr w:type="spellEnd"/>
    </w:p>
    <w:p w14:paraId="4A664CE2" w14:textId="77777777" w:rsidR="001E4CBF" w:rsidRDefault="001E4CBF" w:rsidP="00623CFC"/>
    <w:p w14:paraId="7B526670" w14:textId="77777777" w:rsidR="001E4CBF" w:rsidRDefault="001E4CBF" w:rsidP="00623CFC"/>
    <w:p w14:paraId="75C9F4EB" w14:textId="52FF5A6D" w:rsidR="00AF0E80" w:rsidRDefault="00AF0E80" w:rsidP="00623CFC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600A77">
        <w:t xml:space="preserve"> Registration for </w:t>
      </w:r>
      <w:proofErr w:type="spellStart"/>
      <w:r w:rsidR="00600A77">
        <w:t>HotelBookingManagement</w:t>
      </w:r>
      <w:proofErr w:type="spellEnd"/>
    </w:p>
    <w:p w14:paraId="07293BBC" w14:textId="77777777" w:rsidR="001E4CBF" w:rsidRDefault="001E4CBF" w:rsidP="00623CFC"/>
    <w:p w14:paraId="3AC0D86D" w14:textId="1B400F4C" w:rsidR="00AF0E80" w:rsidRDefault="00600A77" w:rsidP="00C96B37">
      <w:pPr>
        <w:pStyle w:val="ListParagraph"/>
        <w:numPr>
          <w:ilvl w:val="0"/>
          <w:numId w:val="14"/>
        </w:numPr>
      </w:pPr>
      <w:r>
        <w:t>Employee</w:t>
      </w:r>
      <w:r w:rsidR="00AF0E80">
        <w:t xml:space="preserve"> visits </w:t>
      </w:r>
      <w:r w:rsidR="00AF0E80" w:rsidRPr="00F5118D">
        <w:t>link</w:t>
      </w:r>
      <w:r w:rsidR="00AF0E80">
        <w:t xml:space="preserve"> </w:t>
      </w:r>
      <w:r w:rsidR="00AF0E80" w:rsidRPr="00F5118D">
        <w:t>available</w:t>
      </w:r>
      <w:r w:rsidR="00AF0E80">
        <w:t>.</w:t>
      </w:r>
    </w:p>
    <w:p w14:paraId="28788F01" w14:textId="187BD5FE" w:rsidR="00251677" w:rsidRDefault="00600A77" w:rsidP="00C96B37">
      <w:pPr>
        <w:pStyle w:val="ListParagraph"/>
        <w:numPr>
          <w:ilvl w:val="0"/>
          <w:numId w:val="14"/>
        </w:numPr>
      </w:pPr>
      <w:r>
        <w:t>Employee</w:t>
      </w:r>
      <w:r w:rsidR="00AF0E80">
        <w:t xml:space="preserve"> sign up using this link.</w:t>
      </w:r>
    </w:p>
    <w:p w14:paraId="73B3C319" w14:textId="77777777" w:rsidR="00383F9D" w:rsidRDefault="00251677" w:rsidP="00C96B37">
      <w:pPr>
        <w:pStyle w:val="ListParagraph"/>
        <w:numPr>
          <w:ilvl w:val="0"/>
          <w:numId w:val="14"/>
        </w:numPr>
      </w:pPr>
      <w:r>
        <w:t xml:space="preserve">Employee </w:t>
      </w:r>
      <w:r w:rsidR="00383F9D">
        <w:t>register their details in it.</w:t>
      </w:r>
    </w:p>
    <w:p w14:paraId="59FF2AE6" w14:textId="1B6D6A89" w:rsidR="00383F9D" w:rsidRDefault="00383F9D" w:rsidP="00C96B37">
      <w:pPr>
        <w:pStyle w:val="ListParagraph"/>
        <w:numPr>
          <w:ilvl w:val="0"/>
          <w:numId w:val="14"/>
        </w:numPr>
      </w:pPr>
      <w:r>
        <w:t>Employee login into the system using his/her credentials.</w:t>
      </w:r>
    </w:p>
    <w:p w14:paraId="05E00933" w14:textId="4E0609AD" w:rsidR="00383F9D" w:rsidRDefault="00383F9D" w:rsidP="00C96B37">
      <w:pPr>
        <w:pStyle w:val="ListParagraph"/>
        <w:numPr>
          <w:ilvl w:val="0"/>
          <w:numId w:val="14"/>
        </w:numPr>
      </w:pPr>
      <w:r>
        <w:t>Employee search for a city.</w:t>
      </w:r>
    </w:p>
    <w:p w14:paraId="4D098025" w14:textId="276B92CF" w:rsidR="00383F9D" w:rsidRDefault="00383F9D" w:rsidP="00C96B37">
      <w:pPr>
        <w:pStyle w:val="ListParagraph"/>
        <w:numPr>
          <w:ilvl w:val="0"/>
          <w:numId w:val="14"/>
        </w:numPr>
      </w:pPr>
      <w:r>
        <w:t>Employee enter the no of rooms and no of members.</w:t>
      </w:r>
    </w:p>
    <w:p w14:paraId="572F1987" w14:textId="48DC5BDE" w:rsidR="00383F9D" w:rsidRDefault="00383F9D" w:rsidP="00C96B37">
      <w:pPr>
        <w:pStyle w:val="ListParagraph"/>
        <w:numPr>
          <w:ilvl w:val="0"/>
          <w:numId w:val="14"/>
        </w:numPr>
      </w:pPr>
      <w:r>
        <w:t>Employee books hotel rooms</w:t>
      </w:r>
    </w:p>
    <w:p w14:paraId="426D12BF" w14:textId="6D74FCB5" w:rsidR="00383F9D" w:rsidRDefault="00383F9D" w:rsidP="00C96B37">
      <w:pPr>
        <w:pStyle w:val="ListParagraph"/>
        <w:numPr>
          <w:ilvl w:val="0"/>
          <w:numId w:val="14"/>
        </w:numPr>
      </w:pPr>
      <w:r>
        <w:t>Employee clicks on submit button.</w:t>
      </w:r>
    </w:p>
    <w:p w14:paraId="18792E59" w14:textId="1A452014" w:rsidR="00383F9D" w:rsidRDefault="00383F9D" w:rsidP="00C96B37">
      <w:pPr>
        <w:pStyle w:val="ListParagraph"/>
        <w:numPr>
          <w:ilvl w:val="0"/>
          <w:numId w:val="14"/>
        </w:numPr>
      </w:pPr>
      <w:r>
        <w:t>Employee view booking status</w:t>
      </w:r>
    </w:p>
    <w:p w14:paraId="39870DBD" w14:textId="1DC88EDA" w:rsidR="00E23EFC" w:rsidRDefault="00383F9D" w:rsidP="00C96B37">
      <w:pPr>
        <w:pStyle w:val="ListParagraph"/>
        <w:numPr>
          <w:ilvl w:val="0"/>
          <w:numId w:val="14"/>
        </w:numPr>
      </w:pPr>
      <w:r>
        <w:lastRenderedPageBreak/>
        <w:t xml:space="preserve">System displays the </w:t>
      </w:r>
      <w:proofErr w:type="gramStart"/>
      <w:r>
        <w:t>message ”</w:t>
      </w:r>
      <w:proofErr w:type="gramEnd"/>
      <w:r>
        <w:t>Thank You” message for confirming the registration.</w:t>
      </w:r>
    </w:p>
    <w:p w14:paraId="22F0A1BD" w14:textId="77777777" w:rsidR="00070AC8" w:rsidRDefault="00070AC8" w:rsidP="00623CFC">
      <w:pPr>
        <w:pStyle w:val="ListParagraph"/>
      </w:pPr>
    </w:p>
    <w:p w14:paraId="04799486" w14:textId="77777777" w:rsidR="00070AC8" w:rsidRDefault="00070AC8" w:rsidP="00623CFC">
      <w:pPr>
        <w:pStyle w:val="ListParagraph"/>
      </w:pPr>
    </w:p>
    <w:p w14:paraId="11ED2495" w14:textId="5A605B9B" w:rsidR="00AF20B3" w:rsidRDefault="00193B63" w:rsidP="00623CFC">
      <w:pPr>
        <w:pStyle w:val="StyleHeading2Sub-headingH2ChapterNumberAppendixLetterchnh"/>
      </w:pPr>
      <w:r>
        <w:t xml:space="preserve">4.3 </w:t>
      </w:r>
      <w:r w:rsidR="00BF4C33">
        <w:t>Exceptional Flow</w:t>
      </w:r>
      <w:r w:rsidR="00AF20B3" w:rsidRPr="009F5790">
        <w:t xml:space="preserve"> </w:t>
      </w:r>
    </w:p>
    <w:p w14:paraId="514919F5" w14:textId="36841CC7" w:rsidR="000314E1" w:rsidRDefault="000314E1" w:rsidP="00623CFC">
      <w:pPr>
        <w:pStyle w:val="StyleHeading2Sub-headingH2ChapterNumberAppendixLetterchnh"/>
      </w:pPr>
      <w:r>
        <w:t>Exceptional Fl</w:t>
      </w:r>
      <w:r w:rsidR="0084283D">
        <w:t>ow 1: Unsuccessfu</w:t>
      </w:r>
      <w:r w:rsidR="002B02F3">
        <w:t>l Booking</w:t>
      </w:r>
      <w:r w:rsidR="00025D31">
        <w:t xml:space="preserve"> due to invalid </w:t>
      </w:r>
      <w:proofErr w:type="gramStart"/>
      <w:r w:rsidR="002B02F3">
        <w:t>login(</w:t>
      </w:r>
      <w:proofErr w:type="spellStart"/>
      <w:proofErr w:type="gramEnd"/>
      <w:r w:rsidR="002B02F3">
        <w:t>user_id</w:t>
      </w:r>
      <w:proofErr w:type="spellEnd"/>
      <w:r w:rsidR="002B02F3">
        <w:t xml:space="preserve"> or password).</w:t>
      </w:r>
    </w:p>
    <w:p w14:paraId="6B1C7810" w14:textId="77777777" w:rsidR="000314E1" w:rsidRDefault="000314E1" w:rsidP="00623CFC">
      <w:pPr>
        <w:rPr>
          <w:lang w:val="en-GB" w:eastAsia="en-US"/>
        </w:rPr>
      </w:pPr>
    </w:p>
    <w:p w14:paraId="36EA4AD9" w14:textId="1331889F" w:rsidR="0084283D" w:rsidRDefault="0084283D" w:rsidP="00623CFC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BE14F8">
        <w:t xml:space="preserve"> </w:t>
      </w:r>
      <w:r w:rsidR="002B02F3">
        <w:t xml:space="preserve">Booking Rooms in </w:t>
      </w:r>
      <w:proofErr w:type="spellStart"/>
      <w:r w:rsidR="00BE14F8">
        <w:t>HotelBookingManagement</w:t>
      </w:r>
      <w:proofErr w:type="spellEnd"/>
      <w:r w:rsidR="002B02F3">
        <w:t>.</w:t>
      </w:r>
    </w:p>
    <w:p w14:paraId="20056CEB" w14:textId="77777777" w:rsidR="00204F16" w:rsidRDefault="00204F16" w:rsidP="00623CFC"/>
    <w:p w14:paraId="12AF5D6D" w14:textId="77777777" w:rsidR="0084283D" w:rsidRDefault="0084283D" w:rsidP="00623CFC"/>
    <w:p w14:paraId="25A6DCB4" w14:textId="77777777" w:rsidR="002B02F3" w:rsidRDefault="002B02F3" w:rsidP="00C96B37">
      <w:pPr>
        <w:pStyle w:val="ListParagraph"/>
        <w:numPr>
          <w:ilvl w:val="0"/>
          <w:numId w:val="18"/>
        </w:numPr>
      </w:pPr>
      <w:r>
        <w:t xml:space="preserve">User visits </w:t>
      </w:r>
      <w:r w:rsidRPr="00F5118D">
        <w:t>link</w:t>
      </w:r>
      <w:r>
        <w:t xml:space="preserve"> available on the home page.</w:t>
      </w:r>
    </w:p>
    <w:p w14:paraId="1D39B6F3" w14:textId="77777777" w:rsidR="002B02F3" w:rsidRDefault="002B02F3" w:rsidP="00C96B37">
      <w:pPr>
        <w:pStyle w:val="ListParagraph"/>
        <w:numPr>
          <w:ilvl w:val="0"/>
          <w:numId w:val="18"/>
        </w:numPr>
      </w:pPr>
      <w:r>
        <w:t>User sign up using this link.</w:t>
      </w:r>
    </w:p>
    <w:p w14:paraId="0EB07246" w14:textId="77777777" w:rsidR="002B02F3" w:rsidRDefault="002B02F3" w:rsidP="00C96B37">
      <w:pPr>
        <w:pStyle w:val="ListParagraph"/>
        <w:numPr>
          <w:ilvl w:val="0"/>
          <w:numId w:val="18"/>
        </w:numPr>
      </w:pPr>
      <w:r>
        <w:t>User register their details in it.</w:t>
      </w:r>
    </w:p>
    <w:p w14:paraId="381061EA" w14:textId="77777777" w:rsidR="002B02F3" w:rsidRDefault="002B02F3" w:rsidP="00C96B37">
      <w:pPr>
        <w:pStyle w:val="ListParagraph"/>
        <w:numPr>
          <w:ilvl w:val="0"/>
          <w:numId w:val="18"/>
        </w:numPr>
      </w:pPr>
      <w:r>
        <w:t>User login into the system using his/her credentials.</w:t>
      </w:r>
    </w:p>
    <w:p w14:paraId="562EFA4B" w14:textId="77777777" w:rsidR="002B02F3" w:rsidRDefault="002B02F3" w:rsidP="00C96B37">
      <w:pPr>
        <w:pStyle w:val="ListParagraph"/>
        <w:numPr>
          <w:ilvl w:val="0"/>
          <w:numId w:val="18"/>
        </w:numPr>
      </w:pPr>
      <w:r>
        <w:t>User search for a city.</w:t>
      </w:r>
    </w:p>
    <w:p w14:paraId="10DF5BB7" w14:textId="77777777" w:rsidR="002B02F3" w:rsidRDefault="002B02F3" w:rsidP="00C96B37">
      <w:pPr>
        <w:pStyle w:val="ListParagraph"/>
        <w:numPr>
          <w:ilvl w:val="0"/>
          <w:numId w:val="18"/>
        </w:numPr>
      </w:pPr>
      <w:r>
        <w:t xml:space="preserve">User enter the no of rooms and no of </w:t>
      </w:r>
      <w:proofErr w:type="spellStart"/>
      <w:r>
        <w:t>members.</w:t>
      </w:r>
    </w:p>
    <w:p w14:paraId="0CDD53E6" w14:textId="77777777" w:rsidR="002B02F3" w:rsidRDefault="002B02F3" w:rsidP="00C96B37">
      <w:pPr>
        <w:pStyle w:val="ListParagraph"/>
        <w:numPr>
          <w:ilvl w:val="0"/>
          <w:numId w:val="18"/>
        </w:numPr>
      </w:pPr>
      <w:proofErr w:type="spellEnd"/>
      <w:r>
        <w:t>User books hotel rooms</w:t>
      </w:r>
    </w:p>
    <w:p w14:paraId="1D0A1EBA" w14:textId="5ADF7F14" w:rsidR="00623CFC" w:rsidRDefault="00623CFC" w:rsidP="00C96B37">
      <w:pPr>
        <w:pStyle w:val="ListParagraph"/>
        <w:numPr>
          <w:ilvl w:val="0"/>
          <w:numId w:val="18"/>
        </w:numPr>
      </w:pPr>
      <w:r>
        <w:t>User clicks on submit button</w:t>
      </w:r>
    </w:p>
    <w:p w14:paraId="664AAA4A" w14:textId="21E85FAB" w:rsidR="002B02F3" w:rsidRDefault="002B02F3" w:rsidP="00C96B37">
      <w:pPr>
        <w:pStyle w:val="ListParagraph"/>
        <w:numPr>
          <w:ilvl w:val="0"/>
          <w:numId w:val="18"/>
        </w:numPr>
      </w:pPr>
      <w:r>
        <w:t>User view booking status</w:t>
      </w:r>
    </w:p>
    <w:p w14:paraId="54A61AA9" w14:textId="48AC4895" w:rsidR="002B02F3" w:rsidRDefault="002B02F3" w:rsidP="00C96B37">
      <w:pPr>
        <w:pStyle w:val="ListParagraph"/>
        <w:numPr>
          <w:ilvl w:val="0"/>
          <w:numId w:val="18"/>
        </w:numPr>
      </w:pPr>
      <w:r>
        <w:t xml:space="preserve">System displays the message “Invalid </w:t>
      </w:r>
      <w:proofErr w:type="spellStart"/>
      <w:r>
        <w:t>User_id</w:t>
      </w:r>
      <w:proofErr w:type="spellEnd"/>
      <w:r>
        <w:t xml:space="preserve"> or Password.</w:t>
      </w:r>
    </w:p>
    <w:p w14:paraId="7E9FFB70" w14:textId="25F8832D" w:rsidR="00240BA6" w:rsidRDefault="00240BA6" w:rsidP="00623CFC">
      <w:pPr>
        <w:pStyle w:val="StyleHeading2Sub-headingH2ChapterNumberAppendixLetterchnh"/>
      </w:pPr>
      <w:r>
        <w:t>Exceptional Fl</w:t>
      </w:r>
      <w:r w:rsidR="00C961F0">
        <w:t>ow 2</w:t>
      </w:r>
      <w:proofErr w:type="gramStart"/>
      <w:r w:rsidR="00C961F0">
        <w:t xml:space="preserve">: </w:t>
      </w:r>
      <w:r w:rsidR="002B02F3">
        <w:t>:</w:t>
      </w:r>
      <w:proofErr w:type="gramEnd"/>
      <w:r w:rsidR="002B02F3">
        <w:t xml:space="preserve"> Unsuccessful Booking due to Invalid city</w:t>
      </w:r>
    </w:p>
    <w:p w14:paraId="5A7DECF3" w14:textId="77777777" w:rsidR="00240BA6" w:rsidRDefault="00240BA6" w:rsidP="00623CFC">
      <w:pPr>
        <w:rPr>
          <w:lang w:val="en-GB" w:eastAsia="en-US"/>
        </w:rPr>
      </w:pPr>
    </w:p>
    <w:p w14:paraId="1FE89E72" w14:textId="0228B025" w:rsidR="0084283D" w:rsidRDefault="0084283D" w:rsidP="00623CFC">
      <w:r w:rsidRPr="004217D1">
        <w:t xml:space="preserve">    </w:t>
      </w:r>
      <w:r w:rsidR="00554003" w:rsidRPr="004217D1">
        <w:rPr>
          <w:b/>
        </w:rPr>
        <w:t>Name</w:t>
      </w:r>
      <w:r w:rsidR="00554003">
        <w:rPr>
          <w:b/>
        </w:rPr>
        <w:t>:</w:t>
      </w:r>
      <w:r w:rsidR="00554003">
        <w:t xml:space="preserve"> Booking Rooms in </w:t>
      </w:r>
      <w:proofErr w:type="spellStart"/>
      <w:r w:rsidR="00554003">
        <w:t>HotelBookingManagement</w:t>
      </w:r>
      <w:proofErr w:type="spellEnd"/>
    </w:p>
    <w:p w14:paraId="06A51DE5" w14:textId="77777777" w:rsidR="0084283D" w:rsidRDefault="0084283D" w:rsidP="00623CFC"/>
    <w:p w14:paraId="6841FBD9" w14:textId="77777777" w:rsidR="000E0C3E" w:rsidRDefault="000E0C3E" w:rsidP="00C96B37">
      <w:pPr>
        <w:pStyle w:val="ListParagraph"/>
        <w:numPr>
          <w:ilvl w:val="0"/>
          <w:numId w:val="17"/>
        </w:numPr>
      </w:pPr>
      <w:r>
        <w:t xml:space="preserve">User visits </w:t>
      </w:r>
      <w:r w:rsidRPr="00F5118D">
        <w:t>link</w:t>
      </w:r>
      <w:r>
        <w:t xml:space="preserve"> available on the home page.</w:t>
      </w:r>
    </w:p>
    <w:p w14:paraId="4667A02E" w14:textId="77777777" w:rsidR="000E0C3E" w:rsidRDefault="000E0C3E" w:rsidP="00C96B37">
      <w:pPr>
        <w:pStyle w:val="ListParagraph"/>
        <w:numPr>
          <w:ilvl w:val="0"/>
          <w:numId w:val="17"/>
        </w:numPr>
      </w:pPr>
      <w:r>
        <w:t>User sign up using this link.</w:t>
      </w:r>
    </w:p>
    <w:p w14:paraId="1078D137" w14:textId="77777777" w:rsidR="000E0C3E" w:rsidRDefault="000E0C3E" w:rsidP="00C96B37">
      <w:pPr>
        <w:pStyle w:val="ListParagraph"/>
        <w:numPr>
          <w:ilvl w:val="0"/>
          <w:numId w:val="17"/>
        </w:numPr>
      </w:pPr>
      <w:r>
        <w:t>User register their details in it.</w:t>
      </w:r>
    </w:p>
    <w:p w14:paraId="05FEEFEB" w14:textId="77777777" w:rsidR="000E0C3E" w:rsidRDefault="000E0C3E" w:rsidP="00C96B37">
      <w:pPr>
        <w:pStyle w:val="ListParagraph"/>
        <w:numPr>
          <w:ilvl w:val="0"/>
          <w:numId w:val="17"/>
        </w:numPr>
      </w:pPr>
      <w:r>
        <w:t>User login into the system using his/her credentials.</w:t>
      </w:r>
    </w:p>
    <w:p w14:paraId="2046C20C" w14:textId="77777777" w:rsidR="000E0C3E" w:rsidRDefault="000E0C3E" w:rsidP="00C96B37">
      <w:pPr>
        <w:pStyle w:val="ListParagraph"/>
        <w:numPr>
          <w:ilvl w:val="0"/>
          <w:numId w:val="17"/>
        </w:numPr>
      </w:pPr>
      <w:r>
        <w:t>User search for a city.</w:t>
      </w:r>
    </w:p>
    <w:p w14:paraId="558EF843" w14:textId="77777777" w:rsidR="000E0C3E" w:rsidRDefault="000E0C3E" w:rsidP="00C96B37">
      <w:pPr>
        <w:pStyle w:val="ListParagraph"/>
        <w:numPr>
          <w:ilvl w:val="0"/>
          <w:numId w:val="17"/>
        </w:numPr>
      </w:pPr>
      <w:r>
        <w:t>User enter the no of rooms and no of members.</w:t>
      </w:r>
    </w:p>
    <w:p w14:paraId="68D6FB21" w14:textId="77777777" w:rsidR="000E0C3E" w:rsidRDefault="000E0C3E" w:rsidP="00C96B37">
      <w:pPr>
        <w:pStyle w:val="ListParagraph"/>
        <w:numPr>
          <w:ilvl w:val="0"/>
          <w:numId w:val="17"/>
        </w:numPr>
      </w:pPr>
      <w:r>
        <w:t>User books hotel rooms</w:t>
      </w:r>
    </w:p>
    <w:p w14:paraId="37AF0E75" w14:textId="36881A30" w:rsidR="00623CFC" w:rsidRDefault="00623CFC" w:rsidP="00C96B37">
      <w:pPr>
        <w:pStyle w:val="ListParagraph"/>
        <w:numPr>
          <w:ilvl w:val="0"/>
          <w:numId w:val="17"/>
        </w:numPr>
      </w:pPr>
      <w:r>
        <w:t>User clicks on submit button</w:t>
      </w:r>
    </w:p>
    <w:p w14:paraId="1A6D0432" w14:textId="77777777" w:rsidR="000E0C3E" w:rsidRDefault="000E0C3E" w:rsidP="00C96B37">
      <w:pPr>
        <w:pStyle w:val="ListParagraph"/>
        <w:numPr>
          <w:ilvl w:val="0"/>
          <w:numId w:val="17"/>
        </w:numPr>
      </w:pPr>
      <w:r>
        <w:t>User view booking status</w:t>
      </w:r>
    </w:p>
    <w:p w14:paraId="67044EA7" w14:textId="1B5DC96B" w:rsidR="00951291" w:rsidRPr="00951291" w:rsidRDefault="000E0C3E" w:rsidP="00C96B37">
      <w:pPr>
        <w:pStyle w:val="ListParagraph"/>
        <w:numPr>
          <w:ilvl w:val="0"/>
          <w:numId w:val="17"/>
        </w:numPr>
      </w:pPr>
      <w:r>
        <w:t xml:space="preserve">System displays the message “Invalid </w:t>
      </w:r>
      <w:r w:rsidR="00554003">
        <w:t>City</w:t>
      </w:r>
      <w:r>
        <w:t>”.</w:t>
      </w:r>
    </w:p>
    <w:p w14:paraId="47108350" w14:textId="77777777" w:rsidR="00C961F0" w:rsidRDefault="00C961F0" w:rsidP="00623CFC">
      <w:pPr>
        <w:pStyle w:val="ListParagraph"/>
      </w:pPr>
    </w:p>
    <w:p w14:paraId="0D26EEB8" w14:textId="77777777" w:rsidR="00E23EFC" w:rsidRDefault="00E23EFC" w:rsidP="00623CFC">
      <w:pPr>
        <w:pStyle w:val="StyleHeading2Sub-headingH2ChapterNumberAppendixLetterchnh"/>
      </w:pPr>
    </w:p>
    <w:p w14:paraId="46626F79" w14:textId="77777777" w:rsidR="00554003" w:rsidRDefault="00554003" w:rsidP="00623CFC">
      <w:pPr>
        <w:pStyle w:val="StyleHeading2Sub-headingH2ChapterNumberAppendixLetterchnh"/>
      </w:pPr>
    </w:p>
    <w:p w14:paraId="555704C2" w14:textId="77777777" w:rsidR="00554003" w:rsidRDefault="00554003" w:rsidP="00623CFC">
      <w:pPr>
        <w:pStyle w:val="StyleHeading2Sub-headingH2ChapterNumberAppendixLetterchnh"/>
      </w:pPr>
    </w:p>
    <w:p w14:paraId="5234C1A5" w14:textId="799E3BA0" w:rsidR="00C961F0" w:rsidRDefault="00C961F0" w:rsidP="00623CFC">
      <w:pPr>
        <w:pStyle w:val="StyleHeading2Sub-headingH2ChapterNumberAppendixLetterchnh"/>
      </w:pPr>
      <w:r>
        <w:t>Exceptional Flow 3: Unsuccessful Registration due to inv</w:t>
      </w:r>
      <w:r w:rsidR="00554003">
        <w:t>alid Number of Rooms</w:t>
      </w:r>
    </w:p>
    <w:p w14:paraId="4CF5C4F0" w14:textId="77777777" w:rsidR="00C961F0" w:rsidRDefault="00C961F0" w:rsidP="00623CFC">
      <w:pPr>
        <w:rPr>
          <w:lang w:val="en-GB" w:eastAsia="en-US"/>
        </w:rPr>
      </w:pPr>
    </w:p>
    <w:p w14:paraId="0B90F78B" w14:textId="32317BAF" w:rsidR="00C961F0" w:rsidRDefault="00C961F0" w:rsidP="00623CFC">
      <w:r w:rsidRPr="004217D1">
        <w:t xml:space="preserve">    </w:t>
      </w:r>
      <w:r w:rsidR="00554003" w:rsidRPr="004217D1">
        <w:rPr>
          <w:b/>
        </w:rPr>
        <w:t>Name</w:t>
      </w:r>
      <w:r w:rsidR="00554003">
        <w:rPr>
          <w:b/>
        </w:rPr>
        <w:t>:</w:t>
      </w:r>
      <w:r w:rsidR="00554003">
        <w:t xml:space="preserve"> Booking Rooms in </w:t>
      </w:r>
      <w:proofErr w:type="spellStart"/>
      <w:r w:rsidR="00554003">
        <w:t>HotelBookingManagement</w:t>
      </w:r>
      <w:proofErr w:type="spellEnd"/>
    </w:p>
    <w:p w14:paraId="5375467E" w14:textId="77777777" w:rsidR="00C961F0" w:rsidRDefault="00C961F0" w:rsidP="00623CFC"/>
    <w:p w14:paraId="14BAF7ED" w14:textId="77777777" w:rsidR="00951291" w:rsidRDefault="00951291" w:rsidP="00623CFC"/>
    <w:p w14:paraId="5A926801" w14:textId="143BE593" w:rsidR="00554003" w:rsidRDefault="00554003" w:rsidP="00C96B37">
      <w:pPr>
        <w:pStyle w:val="ListParagraph"/>
        <w:numPr>
          <w:ilvl w:val="0"/>
          <w:numId w:val="19"/>
        </w:numPr>
      </w:pPr>
      <w:r>
        <w:t xml:space="preserve">User visits </w:t>
      </w:r>
      <w:r w:rsidRPr="00F5118D">
        <w:t>link</w:t>
      </w:r>
      <w:r>
        <w:t xml:space="preserve"> available on the home page.</w:t>
      </w:r>
    </w:p>
    <w:p w14:paraId="3DACE37A" w14:textId="77777777" w:rsidR="00554003" w:rsidRDefault="00554003" w:rsidP="00C96B37">
      <w:pPr>
        <w:pStyle w:val="ListParagraph"/>
        <w:numPr>
          <w:ilvl w:val="0"/>
          <w:numId w:val="19"/>
        </w:numPr>
      </w:pPr>
      <w:r>
        <w:t>User sign up using this link.</w:t>
      </w:r>
    </w:p>
    <w:p w14:paraId="2C9F957D" w14:textId="77777777" w:rsidR="00554003" w:rsidRDefault="00554003" w:rsidP="00C96B37">
      <w:pPr>
        <w:pStyle w:val="ListParagraph"/>
        <w:numPr>
          <w:ilvl w:val="0"/>
          <w:numId w:val="19"/>
        </w:numPr>
      </w:pPr>
      <w:r>
        <w:t>User register their details in it.</w:t>
      </w:r>
    </w:p>
    <w:p w14:paraId="0136B1E8" w14:textId="77777777" w:rsidR="00554003" w:rsidRDefault="00554003" w:rsidP="00C96B37">
      <w:pPr>
        <w:pStyle w:val="ListParagraph"/>
        <w:numPr>
          <w:ilvl w:val="0"/>
          <w:numId w:val="19"/>
        </w:numPr>
      </w:pPr>
      <w:r>
        <w:t>User login into the system using his/her credentials.</w:t>
      </w:r>
    </w:p>
    <w:p w14:paraId="2A53CE6D" w14:textId="77777777" w:rsidR="00554003" w:rsidRDefault="00554003" w:rsidP="00C96B37">
      <w:pPr>
        <w:pStyle w:val="ListParagraph"/>
        <w:numPr>
          <w:ilvl w:val="0"/>
          <w:numId w:val="19"/>
        </w:numPr>
      </w:pPr>
      <w:r>
        <w:t>User search for a city.</w:t>
      </w:r>
    </w:p>
    <w:p w14:paraId="6C22E777" w14:textId="77777777" w:rsidR="00554003" w:rsidRDefault="00554003" w:rsidP="00C96B37">
      <w:pPr>
        <w:pStyle w:val="ListParagraph"/>
        <w:numPr>
          <w:ilvl w:val="0"/>
          <w:numId w:val="19"/>
        </w:numPr>
      </w:pPr>
      <w:r>
        <w:t>User enter the no of rooms and no of members.</w:t>
      </w:r>
    </w:p>
    <w:p w14:paraId="1216AA98" w14:textId="77777777" w:rsidR="00554003" w:rsidRDefault="00554003" w:rsidP="00C96B37">
      <w:pPr>
        <w:pStyle w:val="ListParagraph"/>
        <w:numPr>
          <w:ilvl w:val="0"/>
          <w:numId w:val="19"/>
        </w:numPr>
      </w:pPr>
      <w:r>
        <w:t>User books hotel rooms</w:t>
      </w:r>
    </w:p>
    <w:p w14:paraId="297937AA" w14:textId="5FA07CBF" w:rsidR="00623CFC" w:rsidRDefault="00623CFC" w:rsidP="00C96B37">
      <w:pPr>
        <w:pStyle w:val="ListParagraph"/>
        <w:numPr>
          <w:ilvl w:val="0"/>
          <w:numId w:val="19"/>
        </w:numPr>
      </w:pPr>
      <w:r>
        <w:t>User clicks on submit button</w:t>
      </w:r>
    </w:p>
    <w:p w14:paraId="0A9B49BC" w14:textId="77777777" w:rsidR="00554003" w:rsidRDefault="00554003" w:rsidP="00C96B37">
      <w:pPr>
        <w:pStyle w:val="ListParagraph"/>
        <w:numPr>
          <w:ilvl w:val="0"/>
          <w:numId w:val="19"/>
        </w:numPr>
      </w:pPr>
      <w:r>
        <w:t>User view booking status</w:t>
      </w:r>
    </w:p>
    <w:p w14:paraId="026873D6" w14:textId="05F00124" w:rsidR="00554003" w:rsidRPr="00951291" w:rsidRDefault="00554003" w:rsidP="00C96B37">
      <w:pPr>
        <w:pStyle w:val="ListParagraph"/>
        <w:numPr>
          <w:ilvl w:val="0"/>
          <w:numId w:val="19"/>
        </w:numPr>
      </w:pPr>
      <w:r>
        <w:t>System displays the message “Invalid Number of rooms”.</w:t>
      </w:r>
    </w:p>
    <w:p w14:paraId="5F8A76F7" w14:textId="77777777" w:rsidR="00C961F0" w:rsidRDefault="00C961F0" w:rsidP="00623CFC">
      <w:pPr>
        <w:pStyle w:val="ListParagraph"/>
      </w:pPr>
    </w:p>
    <w:p w14:paraId="751BBE91" w14:textId="02847561" w:rsidR="00C961F0" w:rsidRDefault="00C961F0" w:rsidP="00623CFC">
      <w:pPr>
        <w:pStyle w:val="StyleHeading2Sub-headingH2ChapterNumberAppendixLetterchnh"/>
      </w:pPr>
      <w:bookmarkStart w:id="38" w:name="_Toc458764038"/>
      <w:r>
        <w:t>Exceptional Flow 4: Unsuccessful Registration due to</w:t>
      </w:r>
      <w:r w:rsidR="00554003">
        <w:t xml:space="preserve"> Invalid </w:t>
      </w:r>
      <w:r w:rsidR="00E64616">
        <w:t>no of members</w:t>
      </w:r>
    </w:p>
    <w:p w14:paraId="446AAE4C" w14:textId="77777777" w:rsidR="00C961F0" w:rsidRDefault="00C961F0" w:rsidP="00623CFC">
      <w:pPr>
        <w:rPr>
          <w:lang w:val="en-GB" w:eastAsia="en-US"/>
        </w:rPr>
      </w:pPr>
    </w:p>
    <w:p w14:paraId="6D298944" w14:textId="77777777" w:rsidR="00554003" w:rsidRDefault="00C961F0" w:rsidP="00623CFC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025D31">
        <w:t xml:space="preserve"> </w:t>
      </w:r>
      <w:r w:rsidR="00554003">
        <w:t xml:space="preserve">Booking Rooms in </w:t>
      </w:r>
      <w:proofErr w:type="spellStart"/>
      <w:r w:rsidR="00554003">
        <w:t>HotelBookingManagement</w:t>
      </w:r>
      <w:proofErr w:type="spellEnd"/>
    </w:p>
    <w:p w14:paraId="4BAD698F" w14:textId="49160779" w:rsidR="00C961F0" w:rsidRDefault="00C961F0" w:rsidP="00623CFC"/>
    <w:p w14:paraId="56B76585" w14:textId="77777777" w:rsidR="00C961F0" w:rsidRDefault="00C961F0" w:rsidP="00623CFC"/>
    <w:p w14:paraId="60DC516B" w14:textId="3F7B91BC" w:rsidR="00E64616" w:rsidRDefault="00E64616" w:rsidP="00C96B37">
      <w:pPr>
        <w:pStyle w:val="ListParagraph"/>
        <w:numPr>
          <w:ilvl w:val="0"/>
          <w:numId w:val="20"/>
        </w:numPr>
      </w:pPr>
      <w:r>
        <w:t xml:space="preserve">User visits </w:t>
      </w:r>
      <w:r w:rsidRPr="00F5118D">
        <w:t>link</w:t>
      </w:r>
      <w:r>
        <w:t xml:space="preserve"> available on the home page.</w:t>
      </w:r>
    </w:p>
    <w:p w14:paraId="7F2C5BD8" w14:textId="77777777" w:rsidR="00E64616" w:rsidRDefault="00E64616" w:rsidP="00C96B37">
      <w:pPr>
        <w:pStyle w:val="ListParagraph"/>
        <w:numPr>
          <w:ilvl w:val="0"/>
          <w:numId w:val="20"/>
        </w:numPr>
      </w:pPr>
      <w:r>
        <w:t>User sign up using this link.</w:t>
      </w:r>
    </w:p>
    <w:p w14:paraId="63CC75D6" w14:textId="77777777" w:rsidR="00E64616" w:rsidRDefault="00E64616" w:rsidP="00C96B37">
      <w:pPr>
        <w:pStyle w:val="ListParagraph"/>
        <w:numPr>
          <w:ilvl w:val="0"/>
          <w:numId w:val="20"/>
        </w:numPr>
      </w:pPr>
      <w:r>
        <w:t>User register their details in it.</w:t>
      </w:r>
    </w:p>
    <w:p w14:paraId="35D18310" w14:textId="77777777" w:rsidR="00E64616" w:rsidRDefault="00E64616" w:rsidP="00C96B37">
      <w:pPr>
        <w:pStyle w:val="ListParagraph"/>
        <w:numPr>
          <w:ilvl w:val="0"/>
          <w:numId w:val="20"/>
        </w:numPr>
      </w:pPr>
      <w:r>
        <w:t>User login into the system using his/her credentials.</w:t>
      </w:r>
    </w:p>
    <w:p w14:paraId="419DBB01" w14:textId="77777777" w:rsidR="00E64616" w:rsidRDefault="00E64616" w:rsidP="00C96B37">
      <w:pPr>
        <w:pStyle w:val="ListParagraph"/>
        <w:numPr>
          <w:ilvl w:val="0"/>
          <w:numId w:val="20"/>
        </w:numPr>
      </w:pPr>
      <w:r>
        <w:t>User search for a city.</w:t>
      </w:r>
    </w:p>
    <w:p w14:paraId="5B1BE60F" w14:textId="77777777" w:rsidR="00E64616" w:rsidRDefault="00E64616" w:rsidP="00C96B37">
      <w:pPr>
        <w:pStyle w:val="ListParagraph"/>
        <w:numPr>
          <w:ilvl w:val="0"/>
          <w:numId w:val="20"/>
        </w:numPr>
      </w:pPr>
      <w:r>
        <w:t>User enter the no of rooms and no of members.</w:t>
      </w:r>
    </w:p>
    <w:p w14:paraId="5855BF57" w14:textId="77777777" w:rsidR="00E64616" w:rsidRDefault="00E64616" w:rsidP="00C96B37">
      <w:pPr>
        <w:pStyle w:val="ListParagraph"/>
        <w:numPr>
          <w:ilvl w:val="0"/>
          <w:numId w:val="20"/>
        </w:numPr>
      </w:pPr>
      <w:r>
        <w:t>User books hotel rooms</w:t>
      </w:r>
    </w:p>
    <w:p w14:paraId="05C1B6D2" w14:textId="5A1FFDD0" w:rsidR="00623CFC" w:rsidRDefault="00623CFC" w:rsidP="00C96B37">
      <w:pPr>
        <w:pStyle w:val="ListParagraph"/>
        <w:numPr>
          <w:ilvl w:val="0"/>
          <w:numId w:val="20"/>
        </w:numPr>
      </w:pPr>
      <w:r>
        <w:t>User clicks on submit button</w:t>
      </w:r>
    </w:p>
    <w:p w14:paraId="6C9A4A0A" w14:textId="77777777" w:rsidR="00E64616" w:rsidRDefault="00E64616" w:rsidP="00C96B37">
      <w:pPr>
        <w:pStyle w:val="ListParagraph"/>
        <w:numPr>
          <w:ilvl w:val="0"/>
          <w:numId w:val="20"/>
        </w:numPr>
      </w:pPr>
      <w:r>
        <w:t>User view booking status</w:t>
      </w:r>
    </w:p>
    <w:p w14:paraId="18DEAC9F" w14:textId="13AA7C63" w:rsidR="00951291" w:rsidRDefault="00E64616" w:rsidP="00C96B37">
      <w:pPr>
        <w:pStyle w:val="ListParagraph"/>
        <w:numPr>
          <w:ilvl w:val="0"/>
          <w:numId w:val="20"/>
        </w:numPr>
      </w:pPr>
      <w:r>
        <w:t>System displays the message “Invalid Number no of members”.</w:t>
      </w:r>
    </w:p>
    <w:p w14:paraId="0E72A46E" w14:textId="77777777" w:rsidR="00623CFC" w:rsidRDefault="00623CFC" w:rsidP="00623CFC">
      <w:pPr>
        <w:pStyle w:val="ListParagraph"/>
      </w:pPr>
    </w:p>
    <w:p w14:paraId="31911C7D" w14:textId="77777777" w:rsidR="00951291" w:rsidRDefault="00951291" w:rsidP="00623CFC">
      <w:pPr>
        <w:pStyle w:val="StyleHeading2Sub-headingH2ChapterNumberAppendixLetterchnh"/>
      </w:pPr>
    </w:p>
    <w:p w14:paraId="0E18FD6F" w14:textId="7FFFE207" w:rsidR="00C409EE" w:rsidRDefault="00D62CD0" w:rsidP="00623CFC">
      <w:pPr>
        <w:pStyle w:val="StyleHeading2Sub-headingH2ChapterNumberAppendixLetterchnh"/>
      </w:pPr>
      <w:r>
        <w:t>Exception Flow 5</w:t>
      </w:r>
      <w:r w:rsidR="00C409EE">
        <w:t xml:space="preserve">: </w:t>
      </w:r>
      <w:bookmarkEnd w:id="38"/>
      <w:proofErr w:type="spellStart"/>
      <w:r w:rsidR="00951291">
        <w:t>Unsuccesful</w:t>
      </w:r>
      <w:proofErr w:type="spellEnd"/>
      <w:r w:rsidR="00951291">
        <w:t xml:space="preserve"> Registration due</w:t>
      </w:r>
      <w:r w:rsidR="00623CFC">
        <w:t xml:space="preserve"> to Invalid </w:t>
      </w:r>
      <w:proofErr w:type="gramStart"/>
      <w:r w:rsidR="00623CFC">
        <w:t>Login(</w:t>
      </w:r>
      <w:proofErr w:type="spellStart"/>
      <w:proofErr w:type="gramEnd"/>
      <w:r w:rsidR="00623CFC">
        <w:t>User_id</w:t>
      </w:r>
      <w:proofErr w:type="spellEnd"/>
      <w:r w:rsidR="00623CFC">
        <w:t xml:space="preserve"> or Password)</w:t>
      </w:r>
    </w:p>
    <w:p w14:paraId="7A16AE22" w14:textId="77777777" w:rsidR="00C409EE" w:rsidRDefault="00C409EE" w:rsidP="00623CFC"/>
    <w:p w14:paraId="23F8F33D" w14:textId="4189B836" w:rsidR="002C24E3" w:rsidRDefault="002C24E3" w:rsidP="00623CFC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D62CD0">
        <w:t xml:space="preserve"> Registration for </w:t>
      </w:r>
      <w:proofErr w:type="spellStart"/>
      <w:r w:rsidR="00D62CD0">
        <w:t>HotelBookingManagement</w:t>
      </w:r>
      <w:proofErr w:type="spellEnd"/>
    </w:p>
    <w:p w14:paraId="69764736" w14:textId="77777777" w:rsidR="00623CFC" w:rsidRDefault="00623CFC" w:rsidP="00C96B37">
      <w:pPr>
        <w:pStyle w:val="ListParagraph"/>
        <w:numPr>
          <w:ilvl w:val="0"/>
          <w:numId w:val="21"/>
        </w:numPr>
      </w:pPr>
      <w:r>
        <w:t xml:space="preserve">Employee visits </w:t>
      </w:r>
      <w:r w:rsidRPr="00F5118D">
        <w:t>link</w:t>
      </w:r>
      <w:r>
        <w:t xml:space="preserve"> </w:t>
      </w:r>
      <w:r w:rsidRPr="00F5118D">
        <w:t>available</w:t>
      </w:r>
      <w:r>
        <w:t>.</w:t>
      </w:r>
    </w:p>
    <w:p w14:paraId="7996C020" w14:textId="77777777" w:rsidR="00623CFC" w:rsidRDefault="00623CFC" w:rsidP="00C96B37">
      <w:pPr>
        <w:pStyle w:val="ListParagraph"/>
        <w:numPr>
          <w:ilvl w:val="0"/>
          <w:numId w:val="21"/>
        </w:numPr>
      </w:pPr>
      <w:r>
        <w:t>Employee sign up using this link.</w:t>
      </w:r>
    </w:p>
    <w:p w14:paraId="27557FD7" w14:textId="77777777" w:rsidR="00623CFC" w:rsidRDefault="00623CFC" w:rsidP="00C96B37">
      <w:pPr>
        <w:pStyle w:val="ListParagraph"/>
        <w:numPr>
          <w:ilvl w:val="0"/>
          <w:numId w:val="21"/>
        </w:numPr>
      </w:pPr>
      <w:r>
        <w:t>Employee register their details in it.</w:t>
      </w:r>
    </w:p>
    <w:p w14:paraId="16162A75" w14:textId="77777777" w:rsidR="00623CFC" w:rsidRDefault="00623CFC" w:rsidP="00C96B37">
      <w:pPr>
        <w:pStyle w:val="ListParagraph"/>
        <w:numPr>
          <w:ilvl w:val="0"/>
          <w:numId w:val="21"/>
        </w:numPr>
      </w:pPr>
      <w:r>
        <w:t>Employee login into the system using his/her credentials.</w:t>
      </w:r>
    </w:p>
    <w:p w14:paraId="6B678BB0" w14:textId="77777777" w:rsidR="00623CFC" w:rsidRDefault="00623CFC" w:rsidP="00C96B37">
      <w:pPr>
        <w:pStyle w:val="ListParagraph"/>
        <w:numPr>
          <w:ilvl w:val="0"/>
          <w:numId w:val="21"/>
        </w:numPr>
      </w:pPr>
      <w:r>
        <w:t>Employee search for a city.</w:t>
      </w:r>
    </w:p>
    <w:p w14:paraId="7E66E02F" w14:textId="77777777" w:rsidR="00623CFC" w:rsidRDefault="00623CFC" w:rsidP="00C96B37">
      <w:pPr>
        <w:pStyle w:val="ListParagraph"/>
        <w:numPr>
          <w:ilvl w:val="0"/>
          <w:numId w:val="21"/>
        </w:numPr>
      </w:pPr>
      <w:r>
        <w:t>Employee enter the no of rooms and no of members.</w:t>
      </w:r>
    </w:p>
    <w:p w14:paraId="4BB37804" w14:textId="77777777" w:rsidR="00623CFC" w:rsidRDefault="00623CFC" w:rsidP="00C96B37">
      <w:pPr>
        <w:pStyle w:val="ListParagraph"/>
        <w:numPr>
          <w:ilvl w:val="0"/>
          <w:numId w:val="21"/>
        </w:numPr>
      </w:pPr>
      <w:r>
        <w:t>Employee books hotel rooms</w:t>
      </w:r>
    </w:p>
    <w:p w14:paraId="605BF631" w14:textId="77777777" w:rsidR="00623CFC" w:rsidRDefault="00623CFC" w:rsidP="00C96B37">
      <w:pPr>
        <w:pStyle w:val="ListParagraph"/>
        <w:numPr>
          <w:ilvl w:val="0"/>
          <w:numId w:val="21"/>
        </w:numPr>
      </w:pPr>
      <w:r>
        <w:t>Employee clicks on submit button.</w:t>
      </w:r>
    </w:p>
    <w:p w14:paraId="501FC3E6" w14:textId="4300A046" w:rsidR="002C24E3" w:rsidRDefault="00623CFC" w:rsidP="00C96B37">
      <w:pPr>
        <w:pStyle w:val="ListParagraph"/>
        <w:numPr>
          <w:ilvl w:val="0"/>
          <w:numId w:val="21"/>
        </w:numPr>
      </w:pPr>
      <w:r>
        <w:t>Employee view booking status</w:t>
      </w:r>
    </w:p>
    <w:p w14:paraId="0ABFC953" w14:textId="3C8DF7AE" w:rsidR="00623CFC" w:rsidRDefault="00623CFC" w:rsidP="00C96B37">
      <w:pPr>
        <w:pStyle w:val="ListParagraph"/>
        <w:numPr>
          <w:ilvl w:val="0"/>
          <w:numId w:val="21"/>
        </w:numPr>
      </w:pPr>
      <w:r>
        <w:t>System displays the message “Invalid Login”.</w:t>
      </w:r>
    </w:p>
    <w:p w14:paraId="168F1EA8" w14:textId="77777777" w:rsidR="00623CFC" w:rsidRDefault="00623CFC" w:rsidP="00623CFC">
      <w:pPr>
        <w:ind w:left="990"/>
      </w:pPr>
    </w:p>
    <w:p w14:paraId="7E20202D" w14:textId="77777777" w:rsidR="00556D3D" w:rsidRDefault="00556D3D" w:rsidP="00623CFC"/>
    <w:p w14:paraId="27099266" w14:textId="61B47D98" w:rsidR="00556D3D" w:rsidRDefault="00556D3D" w:rsidP="00623CFC">
      <w:pPr>
        <w:pStyle w:val="StyleHeading2Sub-headingH2ChapterNumberAppendixLetterchnh"/>
      </w:pPr>
      <w:r>
        <w:t>Ex</w:t>
      </w:r>
      <w:r w:rsidR="00D62CD0">
        <w:t>ception Flow 6</w:t>
      </w:r>
      <w:r w:rsidR="00EA4F3F">
        <w:t xml:space="preserve">: Unsuccessful Registration due to Invalid </w:t>
      </w:r>
      <w:r w:rsidR="00623CFC">
        <w:t>City</w:t>
      </w:r>
    </w:p>
    <w:p w14:paraId="3542257A" w14:textId="77777777" w:rsidR="00556D3D" w:rsidRDefault="00556D3D" w:rsidP="00623CFC"/>
    <w:p w14:paraId="45A48BAB" w14:textId="31D1A5C1" w:rsidR="00556D3D" w:rsidRDefault="00556D3D" w:rsidP="00623CFC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D62CD0">
        <w:t xml:space="preserve"> Registration for </w:t>
      </w:r>
      <w:proofErr w:type="spellStart"/>
      <w:r w:rsidR="00D62CD0">
        <w:t>HotelBookingManagement</w:t>
      </w:r>
      <w:proofErr w:type="spellEnd"/>
    </w:p>
    <w:p w14:paraId="1F8B5B11" w14:textId="77777777" w:rsidR="00556D3D" w:rsidRDefault="00556D3D" w:rsidP="00623CFC"/>
    <w:p w14:paraId="20C05D30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 xml:space="preserve">Employee visits </w:t>
      </w:r>
      <w:r w:rsidRPr="00F5118D">
        <w:t>link</w:t>
      </w:r>
      <w:r>
        <w:t xml:space="preserve"> </w:t>
      </w:r>
      <w:r w:rsidRPr="00F5118D">
        <w:t>available</w:t>
      </w:r>
      <w:r>
        <w:t>.</w:t>
      </w:r>
    </w:p>
    <w:p w14:paraId="0EC3CBE3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>Employee sign up using this link.</w:t>
      </w:r>
    </w:p>
    <w:p w14:paraId="087187F4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>Employee register their details in it.</w:t>
      </w:r>
    </w:p>
    <w:p w14:paraId="06794FDF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>Employee login into the system using his/her credentials.</w:t>
      </w:r>
    </w:p>
    <w:p w14:paraId="76F9C246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>Employee search for a city.</w:t>
      </w:r>
    </w:p>
    <w:p w14:paraId="669EF455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>Employee enter the no of rooms and no of members.</w:t>
      </w:r>
    </w:p>
    <w:p w14:paraId="7B105949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>Employee books hotel rooms</w:t>
      </w:r>
    </w:p>
    <w:p w14:paraId="3D3E41C0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>Employee clicks on submit button.</w:t>
      </w:r>
    </w:p>
    <w:p w14:paraId="186D42E3" w14:textId="77777777" w:rsidR="00623CFC" w:rsidRDefault="00623CFC" w:rsidP="00C96B37">
      <w:pPr>
        <w:pStyle w:val="ListParagraph"/>
        <w:numPr>
          <w:ilvl w:val="0"/>
          <w:numId w:val="22"/>
        </w:numPr>
      </w:pPr>
      <w:r>
        <w:t>Employee view booking status</w:t>
      </w:r>
    </w:p>
    <w:p w14:paraId="32ABB3AA" w14:textId="7A2BF293" w:rsidR="00623CFC" w:rsidRDefault="00623CFC" w:rsidP="00C96B37">
      <w:pPr>
        <w:pStyle w:val="ListParagraph"/>
        <w:numPr>
          <w:ilvl w:val="0"/>
          <w:numId w:val="22"/>
        </w:numPr>
      </w:pPr>
      <w:r>
        <w:t>System displays the message “Invalid City”.</w:t>
      </w:r>
    </w:p>
    <w:p w14:paraId="16827D32" w14:textId="77777777" w:rsidR="00556D3D" w:rsidRDefault="00556D3D" w:rsidP="00623CFC"/>
    <w:p w14:paraId="397DE70F" w14:textId="77777777" w:rsidR="00C409EE" w:rsidRDefault="00C409EE" w:rsidP="00623CFC"/>
    <w:p w14:paraId="0305D86F" w14:textId="77777777" w:rsidR="00623CFC" w:rsidRDefault="00623CFC" w:rsidP="00623CFC">
      <w:pPr>
        <w:pStyle w:val="StyleHeading2Sub-headingH2ChapterNumberAppendixLetterchnh"/>
      </w:pPr>
      <w:bookmarkStart w:id="39" w:name="_Toc458764039"/>
    </w:p>
    <w:p w14:paraId="124CC483" w14:textId="77777777" w:rsidR="00623CFC" w:rsidRDefault="00623CFC" w:rsidP="00623CFC">
      <w:pPr>
        <w:pStyle w:val="StyleHeading2Sub-headingH2ChapterNumberAppendixLetterchnh"/>
      </w:pPr>
    </w:p>
    <w:p w14:paraId="261B932F" w14:textId="77777777" w:rsidR="00623CFC" w:rsidRDefault="00623CFC" w:rsidP="00623CFC">
      <w:pPr>
        <w:pStyle w:val="StyleHeading2Sub-headingH2ChapterNumberAppendixLetterchnh"/>
      </w:pPr>
    </w:p>
    <w:p w14:paraId="58E807C2" w14:textId="77777777" w:rsidR="00623CFC" w:rsidRDefault="00623CFC" w:rsidP="00623CFC">
      <w:pPr>
        <w:pStyle w:val="StyleHeading2Sub-headingH2ChapterNumberAppendixLetterchnh"/>
      </w:pPr>
    </w:p>
    <w:p w14:paraId="69AFA24C" w14:textId="06EACDA5" w:rsidR="00C409EE" w:rsidRDefault="00D62CD0" w:rsidP="00623CFC">
      <w:pPr>
        <w:pStyle w:val="StyleHeading2Sub-headingH2ChapterNumberAppendixLetterchnh"/>
      </w:pPr>
      <w:r>
        <w:t>Exception Flow 7</w:t>
      </w:r>
      <w:r w:rsidR="00C409EE">
        <w:t xml:space="preserve">: </w:t>
      </w:r>
      <w:bookmarkEnd w:id="39"/>
      <w:r w:rsidR="001F6023">
        <w:t xml:space="preserve">Unsuccessful Registration due to Invalid </w:t>
      </w:r>
      <w:r w:rsidR="00623CFC">
        <w:t>Number of rooms</w:t>
      </w:r>
    </w:p>
    <w:p w14:paraId="0D895C89" w14:textId="77777777" w:rsidR="00C409EE" w:rsidRDefault="00C409EE" w:rsidP="00623CFC"/>
    <w:p w14:paraId="2614F205" w14:textId="7506BB5E" w:rsidR="002C24E3" w:rsidRDefault="002C24E3" w:rsidP="00623CFC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D62CD0">
        <w:t xml:space="preserve"> Registration for </w:t>
      </w:r>
      <w:proofErr w:type="spellStart"/>
      <w:r w:rsidR="00D62CD0">
        <w:t>HotelBookingManagement</w:t>
      </w:r>
      <w:proofErr w:type="spellEnd"/>
    </w:p>
    <w:p w14:paraId="0A9C039B" w14:textId="77777777" w:rsidR="00C409EE" w:rsidRDefault="00C409EE" w:rsidP="00623CFC"/>
    <w:p w14:paraId="78DFE464" w14:textId="77777777" w:rsidR="00623CFC" w:rsidRDefault="00623CFC" w:rsidP="00623CFC"/>
    <w:p w14:paraId="7C25E1BB" w14:textId="77777777" w:rsidR="00623CFC" w:rsidRDefault="00623CFC" w:rsidP="00C96B37">
      <w:pPr>
        <w:pStyle w:val="ListParagraph"/>
        <w:numPr>
          <w:ilvl w:val="0"/>
          <w:numId w:val="23"/>
        </w:numPr>
      </w:pPr>
      <w:bookmarkStart w:id="40" w:name="_Toc458764040"/>
      <w:r>
        <w:t xml:space="preserve">Employee visits </w:t>
      </w:r>
      <w:r w:rsidRPr="00F5118D">
        <w:t>link</w:t>
      </w:r>
      <w:r>
        <w:t xml:space="preserve"> </w:t>
      </w:r>
      <w:r w:rsidRPr="00F5118D">
        <w:t>available</w:t>
      </w:r>
      <w:r>
        <w:t>.</w:t>
      </w:r>
    </w:p>
    <w:p w14:paraId="5451D02C" w14:textId="77777777" w:rsidR="00623CFC" w:rsidRDefault="00623CFC" w:rsidP="00C96B37">
      <w:pPr>
        <w:pStyle w:val="ListParagraph"/>
        <w:numPr>
          <w:ilvl w:val="0"/>
          <w:numId w:val="23"/>
        </w:numPr>
      </w:pPr>
      <w:r>
        <w:t>Employee sign up using this link.</w:t>
      </w:r>
    </w:p>
    <w:p w14:paraId="61AC10F5" w14:textId="77777777" w:rsidR="00623CFC" w:rsidRDefault="00623CFC" w:rsidP="00C96B37">
      <w:pPr>
        <w:pStyle w:val="ListParagraph"/>
        <w:numPr>
          <w:ilvl w:val="0"/>
          <w:numId w:val="23"/>
        </w:numPr>
      </w:pPr>
      <w:r>
        <w:t>Employee register their details in it.</w:t>
      </w:r>
    </w:p>
    <w:p w14:paraId="21137334" w14:textId="77777777" w:rsidR="00623CFC" w:rsidRDefault="00623CFC" w:rsidP="00C96B37">
      <w:pPr>
        <w:pStyle w:val="ListParagraph"/>
        <w:numPr>
          <w:ilvl w:val="0"/>
          <w:numId w:val="23"/>
        </w:numPr>
      </w:pPr>
      <w:r>
        <w:t>Employee login into the system using his/her credentials.</w:t>
      </w:r>
    </w:p>
    <w:p w14:paraId="02375076" w14:textId="77777777" w:rsidR="00623CFC" w:rsidRDefault="00623CFC" w:rsidP="00C96B37">
      <w:pPr>
        <w:pStyle w:val="ListParagraph"/>
        <w:numPr>
          <w:ilvl w:val="0"/>
          <w:numId w:val="23"/>
        </w:numPr>
      </w:pPr>
      <w:r>
        <w:t>Employee search for a city.</w:t>
      </w:r>
    </w:p>
    <w:p w14:paraId="1F1665AF" w14:textId="77777777" w:rsidR="00623CFC" w:rsidRDefault="00623CFC" w:rsidP="00C96B37">
      <w:pPr>
        <w:pStyle w:val="ListParagraph"/>
        <w:numPr>
          <w:ilvl w:val="0"/>
          <w:numId w:val="23"/>
        </w:numPr>
      </w:pPr>
      <w:r>
        <w:t>Employee enter the no of rooms and no of members.</w:t>
      </w:r>
    </w:p>
    <w:p w14:paraId="3947A180" w14:textId="77777777" w:rsidR="00623CFC" w:rsidRDefault="00623CFC" w:rsidP="00C96B37">
      <w:pPr>
        <w:pStyle w:val="ListParagraph"/>
        <w:numPr>
          <w:ilvl w:val="0"/>
          <w:numId w:val="23"/>
        </w:numPr>
      </w:pPr>
      <w:r>
        <w:t>Employee books hotel rooms</w:t>
      </w:r>
    </w:p>
    <w:p w14:paraId="0C0B7B74" w14:textId="77777777" w:rsidR="00623CFC" w:rsidRDefault="00623CFC" w:rsidP="00C96B37">
      <w:pPr>
        <w:pStyle w:val="ListParagraph"/>
        <w:numPr>
          <w:ilvl w:val="0"/>
          <w:numId w:val="23"/>
        </w:numPr>
      </w:pPr>
      <w:r>
        <w:t>Employee clicks on submit button.</w:t>
      </w:r>
    </w:p>
    <w:p w14:paraId="2F8BBD5A" w14:textId="77777777" w:rsidR="00623CFC" w:rsidRDefault="00623CFC" w:rsidP="00C96B37">
      <w:pPr>
        <w:pStyle w:val="ListParagraph"/>
        <w:numPr>
          <w:ilvl w:val="0"/>
          <w:numId w:val="23"/>
        </w:numPr>
      </w:pPr>
      <w:r>
        <w:t>Employee view booking status</w:t>
      </w:r>
    </w:p>
    <w:p w14:paraId="1EEBDF9E" w14:textId="58C9A95A" w:rsidR="00623CFC" w:rsidRDefault="00623CFC" w:rsidP="00C96B37">
      <w:pPr>
        <w:pStyle w:val="ListParagraph"/>
        <w:numPr>
          <w:ilvl w:val="0"/>
          <w:numId w:val="23"/>
        </w:numPr>
      </w:pPr>
      <w:r>
        <w:t>System displays the message “Invalid Number of rooms”.</w:t>
      </w:r>
    </w:p>
    <w:p w14:paraId="0DCDDBC4" w14:textId="639EF768" w:rsidR="00070AC8" w:rsidRPr="00070AC8" w:rsidRDefault="00070AC8" w:rsidP="00623CFC"/>
    <w:p w14:paraId="30831870" w14:textId="77777777" w:rsidR="00070AC8" w:rsidRDefault="00070AC8" w:rsidP="00623CFC">
      <w:pPr>
        <w:pStyle w:val="StyleHeading2Sub-headingH2ChapterNumberAppendixLetterchnh"/>
      </w:pPr>
    </w:p>
    <w:p w14:paraId="144022A2" w14:textId="28497CB3" w:rsidR="00C409EE" w:rsidRDefault="00144D1E" w:rsidP="00623CFC">
      <w:pPr>
        <w:pStyle w:val="StyleHeading2Sub-headingH2ChapterNumberAppendixLetterchnh"/>
      </w:pPr>
      <w:r>
        <w:t>Exception Flow 8</w:t>
      </w:r>
      <w:r w:rsidR="00C409EE">
        <w:t xml:space="preserve">: </w:t>
      </w:r>
      <w:bookmarkEnd w:id="40"/>
      <w:r w:rsidR="001F6023">
        <w:t xml:space="preserve">Unsuccessful Registration due to Invalid </w:t>
      </w:r>
      <w:r w:rsidR="00B1399E">
        <w:t>Number of Member</w:t>
      </w:r>
    </w:p>
    <w:p w14:paraId="0BA356A8" w14:textId="77777777" w:rsidR="00C409EE" w:rsidRDefault="00C409EE" w:rsidP="00623CFC"/>
    <w:p w14:paraId="0C956696" w14:textId="2C803AE2" w:rsidR="002C24E3" w:rsidRDefault="002C24E3" w:rsidP="00623CFC">
      <w:r w:rsidRPr="004217D1">
        <w:t xml:space="preserve">    </w:t>
      </w:r>
      <w:r w:rsidRPr="004217D1">
        <w:rPr>
          <w:b/>
        </w:rPr>
        <w:t>Name</w:t>
      </w:r>
      <w:r>
        <w:rPr>
          <w:b/>
        </w:rPr>
        <w:t>:</w:t>
      </w:r>
      <w:r w:rsidR="00D62CD0">
        <w:t xml:space="preserve"> Registration for </w:t>
      </w:r>
      <w:proofErr w:type="spellStart"/>
      <w:r w:rsidR="00D62CD0">
        <w:t>HotelBookingManagement</w:t>
      </w:r>
      <w:proofErr w:type="spellEnd"/>
    </w:p>
    <w:p w14:paraId="29A5229F" w14:textId="77777777" w:rsidR="00C409EE" w:rsidRDefault="00C409EE" w:rsidP="00623CFC"/>
    <w:p w14:paraId="21A57C84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 xml:space="preserve">Employee visits </w:t>
      </w:r>
      <w:r w:rsidRPr="00F5118D">
        <w:t>link</w:t>
      </w:r>
      <w:r>
        <w:t xml:space="preserve"> </w:t>
      </w:r>
      <w:r w:rsidRPr="00F5118D">
        <w:t>available</w:t>
      </w:r>
      <w:r>
        <w:t>.</w:t>
      </w:r>
    </w:p>
    <w:p w14:paraId="64A694D7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>Employee sign up using this link.</w:t>
      </w:r>
    </w:p>
    <w:p w14:paraId="65A8E17B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>Employee register their details in it.</w:t>
      </w:r>
    </w:p>
    <w:p w14:paraId="1ADF22AC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>Employee login into the system using his/her credentials.</w:t>
      </w:r>
    </w:p>
    <w:p w14:paraId="7D41E50A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>Employee search for a city.</w:t>
      </w:r>
    </w:p>
    <w:p w14:paraId="63FCB88D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>Employee enter the no of rooms and no of members.</w:t>
      </w:r>
    </w:p>
    <w:p w14:paraId="7140E63E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>Employee books hotel rooms</w:t>
      </w:r>
    </w:p>
    <w:p w14:paraId="61CDBD60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>Employee clicks on submit button.</w:t>
      </w:r>
    </w:p>
    <w:p w14:paraId="149DBEAD" w14:textId="77777777" w:rsidR="00B1399E" w:rsidRDefault="00B1399E" w:rsidP="00C96B37">
      <w:pPr>
        <w:pStyle w:val="ListParagraph"/>
        <w:numPr>
          <w:ilvl w:val="0"/>
          <w:numId w:val="24"/>
        </w:numPr>
      </w:pPr>
      <w:r>
        <w:t>Employee view booking status</w:t>
      </w:r>
    </w:p>
    <w:p w14:paraId="767C341D" w14:textId="141EB7D5" w:rsidR="001F6023" w:rsidRPr="00951291" w:rsidRDefault="001F6023" w:rsidP="00C96B37">
      <w:pPr>
        <w:pStyle w:val="ListParagraph"/>
        <w:numPr>
          <w:ilvl w:val="0"/>
          <w:numId w:val="24"/>
        </w:numPr>
      </w:pPr>
      <w:r w:rsidRPr="00951291">
        <w:t>System displays th</w:t>
      </w:r>
      <w:r w:rsidR="00B1399E">
        <w:t xml:space="preserve">e </w:t>
      </w:r>
      <w:proofErr w:type="gramStart"/>
      <w:r w:rsidR="00B1399E">
        <w:t>message ”</w:t>
      </w:r>
      <w:proofErr w:type="gramEnd"/>
      <w:r w:rsidR="00B1399E">
        <w:t>Invalid Number of Member</w:t>
      </w:r>
      <w:r w:rsidRPr="00951291">
        <w:t>”.</w:t>
      </w:r>
    </w:p>
    <w:p w14:paraId="5E5625AB" w14:textId="7D4EC1F4" w:rsidR="00C409EE" w:rsidRDefault="00C409EE" w:rsidP="00623CFC"/>
    <w:p w14:paraId="37BC1908" w14:textId="0F8C8922" w:rsidR="00F708AF" w:rsidRDefault="00144D1E" w:rsidP="00623CFC">
      <w:pPr>
        <w:pStyle w:val="StyleHeading2Sub-headingH2ChapterNumberAppendixLetterchnh"/>
      </w:pPr>
      <w:r>
        <w:lastRenderedPageBreak/>
        <w:t xml:space="preserve">          Exception Flow 9</w:t>
      </w:r>
      <w:r w:rsidR="00F708AF">
        <w:t xml:space="preserve">: </w:t>
      </w:r>
      <w:r w:rsidR="007E1BB9">
        <w:t xml:space="preserve">Unsuccessful Registration due to Invalid </w:t>
      </w:r>
      <w:r w:rsidR="007E1BB9">
        <w:t>Username or Password</w:t>
      </w:r>
    </w:p>
    <w:p w14:paraId="040D62EF" w14:textId="6A3ECC19" w:rsidR="00F708AF" w:rsidRDefault="00F708AF" w:rsidP="00623CFC">
      <w:pPr>
        <w:pStyle w:val="StyleHeading2Sub-headingH2ChapterNumberAppendixLetterchnh"/>
      </w:pPr>
      <w:r>
        <w:tab/>
      </w:r>
    </w:p>
    <w:p w14:paraId="1FBCFFBF" w14:textId="012661F1" w:rsidR="00F708AF" w:rsidRDefault="00F708AF" w:rsidP="00623CFC">
      <w:r>
        <w:tab/>
      </w:r>
      <w:r>
        <w:rPr>
          <w:b/>
        </w:rPr>
        <w:t xml:space="preserve">   Name:</w:t>
      </w:r>
      <w:r>
        <w:t xml:space="preserve"> Registration for </w:t>
      </w:r>
      <w:proofErr w:type="spellStart"/>
      <w:r>
        <w:t>HotelBookingManagement</w:t>
      </w:r>
      <w:proofErr w:type="spellEnd"/>
    </w:p>
    <w:p w14:paraId="30AC0081" w14:textId="77777777" w:rsidR="00F708AF" w:rsidRDefault="00F708AF" w:rsidP="00623CFC"/>
    <w:p w14:paraId="7DD444C6" w14:textId="535F4BD3" w:rsidR="007E1BB9" w:rsidRDefault="007E1BB9" w:rsidP="007E1BB9">
      <w:r>
        <w:t xml:space="preserve">1. </w:t>
      </w:r>
      <w:r>
        <w:t xml:space="preserve">Admin visits </w:t>
      </w:r>
      <w:r w:rsidRPr="00F5118D">
        <w:t>link</w:t>
      </w:r>
      <w:r>
        <w:t xml:space="preserve"> available on the home page.</w:t>
      </w:r>
    </w:p>
    <w:p w14:paraId="2578C280" w14:textId="77777777" w:rsidR="007E1BB9" w:rsidRDefault="007E1BB9" w:rsidP="007E1BB9">
      <w:r>
        <w:t xml:space="preserve">2. </w:t>
      </w:r>
      <w:r>
        <w:t>Admin sign up using this link.</w:t>
      </w:r>
    </w:p>
    <w:p w14:paraId="0100E531" w14:textId="02FACEB4" w:rsidR="007E1BB9" w:rsidRDefault="007E1BB9" w:rsidP="007E1BB9">
      <w:r>
        <w:t xml:space="preserve">3. </w:t>
      </w:r>
      <w:r>
        <w:t>Admin adds the hotels</w:t>
      </w:r>
    </w:p>
    <w:p w14:paraId="1A652F04" w14:textId="4704C930" w:rsidR="007E1BB9" w:rsidRDefault="007E1BB9" w:rsidP="007E1BB9">
      <w:r>
        <w:t xml:space="preserve">4. </w:t>
      </w:r>
      <w:r>
        <w:t>Admin delete the hotels.</w:t>
      </w:r>
    </w:p>
    <w:p w14:paraId="36C9785C" w14:textId="1DA702CB" w:rsidR="007E1BB9" w:rsidRDefault="007E1BB9" w:rsidP="007E1BB9">
      <w:r>
        <w:t xml:space="preserve">5. </w:t>
      </w:r>
      <w:r>
        <w:t xml:space="preserve">Admin modifies the </w:t>
      </w:r>
      <w:proofErr w:type="gramStart"/>
      <w:r>
        <w:t>rooms</w:t>
      </w:r>
      <w:proofErr w:type="gramEnd"/>
      <w:r>
        <w:t xml:space="preserve"> availability and Special offers</w:t>
      </w:r>
    </w:p>
    <w:p w14:paraId="6A1B2079" w14:textId="2B22DCBF" w:rsidR="007E1BB9" w:rsidRDefault="007E1BB9" w:rsidP="007E1BB9">
      <w:r>
        <w:t xml:space="preserve">6. </w:t>
      </w:r>
      <w:r>
        <w:t>Admin adds the room management</w:t>
      </w:r>
    </w:p>
    <w:p w14:paraId="2DB9A936" w14:textId="737B4B4C" w:rsidR="007E1BB9" w:rsidRDefault="007E1BB9" w:rsidP="007E1BB9">
      <w:r>
        <w:t xml:space="preserve">7. </w:t>
      </w:r>
      <w:r>
        <w:t>Admin delete the room management</w:t>
      </w:r>
    </w:p>
    <w:p w14:paraId="469D3BA2" w14:textId="5C04A07D" w:rsidR="007E1BB9" w:rsidRPr="007E1BB9" w:rsidRDefault="007E1BB9" w:rsidP="007E1BB9">
      <w:pPr>
        <w:rPr>
          <w:rFonts w:asciiTheme="minorHAnsi" w:hAnsiTheme="minorHAnsi" w:cstheme="minorHAnsi"/>
        </w:rPr>
      </w:pPr>
      <w:r>
        <w:t xml:space="preserve">8. </w:t>
      </w:r>
      <w:r>
        <w:t xml:space="preserve">Admin modifies the room </w:t>
      </w:r>
      <w:r w:rsidRPr="007E1BB9">
        <w:rPr>
          <w:rFonts w:asciiTheme="minorHAnsi" w:hAnsiTheme="minorHAnsi" w:cstheme="minorHAnsi"/>
        </w:rPr>
        <w:t xml:space="preserve">management </w:t>
      </w:r>
    </w:p>
    <w:p w14:paraId="1905867A" w14:textId="388DBB3F" w:rsidR="007E1BB9" w:rsidRDefault="007E1BB9" w:rsidP="007E1BB9">
      <w:r>
        <w:t xml:space="preserve">9. </w:t>
      </w:r>
      <w:r>
        <w:t>Admin generates various reports like lis</w:t>
      </w:r>
      <w:r w:rsidRPr="0026706A">
        <w:t>t of Hotels</w:t>
      </w:r>
      <w:r>
        <w:t>,</w:t>
      </w:r>
      <w:r w:rsidRPr="007E1BB9">
        <w:rPr>
          <w:rFonts w:ascii="Candara" w:hAnsi="Candara"/>
        </w:rPr>
        <w:t xml:space="preserve"> </w:t>
      </w:r>
      <w:r>
        <w:t>b</w:t>
      </w:r>
      <w:r w:rsidRPr="0026706A">
        <w:t xml:space="preserve">ookings of specific </w:t>
      </w:r>
      <w:proofErr w:type="spellStart"/>
      <w:r w:rsidRPr="0026706A">
        <w:t>hotel</w:t>
      </w:r>
      <w:proofErr w:type="gramStart"/>
      <w:r>
        <w:t>,guest</w:t>
      </w:r>
      <w:proofErr w:type="spellEnd"/>
      <w:proofErr w:type="gramEnd"/>
      <w:r>
        <w:t xml:space="preserve"> list of specific hotel,</w:t>
      </w:r>
    </w:p>
    <w:p w14:paraId="0404BAE2" w14:textId="77777777" w:rsidR="007E1BB9" w:rsidRDefault="007E1BB9" w:rsidP="007E1BB9">
      <w:pPr>
        <w:pStyle w:val="ListParagraph"/>
      </w:pPr>
      <w:proofErr w:type="gramStart"/>
      <w:r>
        <w:t>bookings</w:t>
      </w:r>
      <w:proofErr w:type="gramEnd"/>
      <w:r>
        <w:t xml:space="preserve"> for specified date.</w:t>
      </w:r>
    </w:p>
    <w:p w14:paraId="5B1CA9C5" w14:textId="1D75855E" w:rsidR="007E1BB9" w:rsidRPr="00951291" w:rsidRDefault="007E1BB9" w:rsidP="007E1BB9">
      <w:pPr>
        <w:ind w:left="0"/>
      </w:pPr>
      <w:r>
        <w:t xml:space="preserve">             10.</w:t>
      </w:r>
      <w:r w:rsidRPr="007E1BB9">
        <w:t xml:space="preserve"> </w:t>
      </w:r>
      <w:r w:rsidRPr="00951291">
        <w:t>System displays th</w:t>
      </w:r>
      <w:r>
        <w:t xml:space="preserve">e </w:t>
      </w:r>
      <w:proofErr w:type="gramStart"/>
      <w:r>
        <w:t>m</w:t>
      </w:r>
      <w:r>
        <w:t>essage ”</w:t>
      </w:r>
      <w:proofErr w:type="gramEnd"/>
      <w:r>
        <w:t>Invalid username or Password</w:t>
      </w:r>
      <w:r w:rsidRPr="00951291">
        <w:t>”.</w:t>
      </w:r>
    </w:p>
    <w:p w14:paraId="1224D613" w14:textId="2A355578" w:rsidR="007E1BB9" w:rsidRPr="0026706A" w:rsidRDefault="007E1BB9" w:rsidP="007E1BB9">
      <w:pPr>
        <w:pStyle w:val="ListParagraph"/>
      </w:pPr>
    </w:p>
    <w:p w14:paraId="27832CD3" w14:textId="77777777" w:rsidR="00F708AF" w:rsidRDefault="00F708AF" w:rsidP="00623CFC"/>
    <w:p w14:paraId="54B29E4F" w14:textId="77777777" w:rsidR="007A6888" w:rsidRDefault="007A6888" w:rsidP="00623CFC"/>
    <w:p w14:paraId="781D2D30" w14:textId="77777777" w:rsidR="007A6888" w:rsidRDefault="007A6888" w:rsidP="00623CFC"/>
    <w:p w14:paraId="4A071976" w14:textId="5B86FD01" w:rsidR="00F5799F" w:rsidRDefault="00B67E7B" w:rsidP="00623CFC">
      <w:pPr>
        <w:pStyle w:val="Caption"/>
      </w:pPr>
      <w:r>
        <w:tab/>
      </w:r>
      <w:bookmarkStart w:id="41" w:name="_Toc144299927"/>
      <w:bookmarkStart w:id="42" w:name="_Toc145125013"/>
      <w:bookmarkStart w:id="43" w:name="_Toc165439511"/>
      <w:bookmarkStart w:id="44" w:name="_Toc186019620"/>
      <w:bookmarkStart w:id="45" w:name="_Toc302030208"/>
      <w:bookmarkEnd w:id="34"/>
      <w:bookmarkEnd w:id="35"/>
      <w:bookmarkEnd w:id="36"/>
      <w:bookmarkEnd w:id="37"/>
    </w:p>
    <w:p w14:paraId="2D8A642C" w14:textId="77777777" w:rsidR="00BD58CE" w:rsidRDefault="00BD58CE" w:rsidP="00623CFC">
      <w:pPr>
        <w:pStyle w:val="StyleHeading2Sub-headingH2ChapterNumberAppendixLetterchnh"/>
      </w:pPr>
    </w:p>
    <w:p w14:paraId="3131B591" w14:textId="77777777" w:rsidR="00BD58CE" w:rsidRDefault="00BD58CE" w:rsidP="00623CFC">
      <w:pPr>
        <w:pStyle w:val="StyleHeading2Sub-headingH2ChapterNumberAppendixLetterchnh"/>
      </w:pPr>
    </w:p>
    <w:p w14:paraId="1720D20D" w14:textId="68F7CB98" w:rsidR="007A62A8" w:rsidRDefault="00844426" w:rsidP="00844426">
      <w:pPr>
        <w:ind w:left="0"/>
      </w:pPr>
      <w:r>
        <w:t xml:space="preserve"> </w:t>
      </w:r>
    </w:p>
    <w:p w14:paraId="6126F84A" w14:textId="77777777" w:rsidR="007A62A8" w:rsidRDefault="007A62A8" w:rsidP="00623CFC"/>
    <w:p w14:paraId="5774B628" w14:textId="77777777" w:rsidR="007A62A8" w:rsidRDefault="007A62A8" w:rsidP="00623CFC">
      <w:pPr>
        <w:pStyle w:val="StyleHeading1H1Mainheading1Heading1Heading10Head1h1Sec"/>
      </w:pPr>
    </w:p>
    <w:p w14:paraId="7CD3F5B5" w14:textId="77777777" w:rsidR="00144D1E" w:rsidRDefault="00144D1E" w:rsidP="00623CFC">
      <w:pPr>
        <w:pStyle w:val="StyleHeading1H1Mainheading1Heading1Heading10Head1h1Sec"/>
      </w:pPr>
    </w:p>
    <w:p w14:paraId="6A861F28" w14:textId="77777777" w:rsidR="00144D1E" w:rsidRDefault="00144D1E" w:rsidP="00623CFC">
      <w:pPr>
        <w:pStyle w:val="StyleHeading1H1Mainheading1Heading1Heading10Head1h1Sec"/>
      </w:pPr>
    </w:p>
    <w:p w14:paraId="0597DDAD" w14:textId="77777777" w:rsidR="00844426" w:rsidRDefault="00844426" w:rsidP="00623CFC">
      <w:pPr>
        <w:pStyle w:val="StyleHeading1H1Mainheading1Heading1Heading10Head1h1Sec"/>
      </w:pPr>
    </w:p>
    <w:p w14:paraId="332A8832" w14:textId="3F9BDB1F" w:rsidR="009F5790" w:rsidRDefault="009F5790" w:rsidP="00623CFC">
      <w:pPr>
        <w:pStyle w:val="StyleHeading1H1Mainheading1Heading1Heading10Head1h1Sec"/>
      </w:pPr>
      <w:r w:rsidRPr="009F5790">
        <w:t>Post Condition</w:t>
      </w:r>
      <w:bookmarkEnd w:id="41"/>
      <w:bookmarkEnd w:id="42"/>
      <w:bookmarkEnd w:id="43"/>
      <w:bookmarkEnd w:id="44"/>
      <w:bookmarkEnd w:id="45"/>
      <w:r w:rsidR="00FF1B5A">
        <w:t>s</w:t>
      </w:r>
    </w:p>
    <w:p w14:paraId="75C7B76B" w14:textId="77777777" w:rsidR="002C24E3" w:rsidRDefault="002C24E3" w:rsidP="00623CFC">
      <w:pPr>
        <w:pStyle w:val="BodyText3"/>
      </w:pPr>
    </w:p>
    <w:p w14:paraId="09D47637" w14:textId="77777777" w:rsidR="002C24E3" w:rsidRPr="009F5790" w:rsidRDefault="002C24E3" w:rsidP="00623CFC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4"/>
        <w:gridCol w:w="5755"/>
      </w:tblGrid>
      <w:tr w:rsidR="009F5790" w:rsidRPr="009F5790" w14:paraId="0A18AD99" w14:textId="77777777" w:rsidTr="00AE1876">
        <w:trPr>
          <w:trHeight w:val="247"/>
          <w:tblHeader/>
        </w:trPr>
        <w:tc>
          <w:tcPr>
            <w:tcW w:w="3205" w:type="dxa"/>
          </w:tcPr>
          <w:p w14:paraId="01B7B884" w14:textId="77777777" w:rsidR="009F5790" w:rsidRPr="009F5790" w:rsidRDefault="009F5790" w:rsidP="00623CFC">
            <w:r w:rsidRPr="009F5790">
              <w:t>Flow Name</w:t>
            </w:r>
          </w:p>
        </w:tc>
        <w:tc>
          <w:tcPr>
            <w:tcW w:w="5755" w:type="dxa"/>
          </w:tcPr>
          <w:p w14:paraId="002E44F9" w14:textId="77777777" w:rsidR="009F5790" w:rsidRPr="009F5790" w:rsidRDefault="009F5790" w:rsidP="00623CFC">
            <w:r w:rsidRPr="009F5790">
              <w:t>Post Condition</w:t>
            </w:r>
          </w:p>
        </w:tc>
      </w:tr>
      <w:tr w:rsidR="009F5790" w:rsidRPr="009F5790" w14:paraId="157725F0" w14:textId="77777777" w:rsidTr="00AE1876">
        <w:trPr>
          <w:trHeight w:val="494"/>
        </w:trPr>
        <w:tc>
          <w:tcPr>
            <w:tcW w:w="3205" w:type="dxa"/>
          </w:tcPr>
          <w:p w14:paraId="6FC88656" w14:textId="4024D049" w:rsidR="009F5790" w:rsidRPr="009F5790" w:rsidRDefault="002C24E3" w:rsidP="00623CFC">
            <w:r>
              <w:t>Successfu</w:t>
            </w:r>
            <w:r w:rsidR="00AE1876">
              <w:t xml:space="preserve">l registration to </w:t>
            </w:r>
            <w:proofErr w:type="spellStart"/>
            <w:r w:rsidR="00AE1876">
              <w:t>HotelBookingManagement</w:t>
            </w:r>
            <w:proofErr w:type="spellEnd"/>
          </w:p>
        </w:tc>
        <w:tc>
          <w:tcPr>
            <w:tcW w:w="5755" w:type="dxa"/>
          </w:tcPr>
          <w:p w14:paraId="7AD6974C" w14:textId="33EE306D" w:rsidR="009F5790" w:rsidRPr="00C409EE" w:rsidRDefault="002C24E3" w:rsidP="00623CFC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Thank You” message for confirming the registration.</w:t>
            </w:r>
          </w:p>
        </w:tc>
      </w:tr>
      <w:tr w:rsidR="009F5790" w:rsidRPr="009F5790" w14:paraId="17525C3D" w14:textId="77777777" w:rsidTr="00844426">
        <w:trPr>
          <w:trHeight w:val="550"/>
        </w:trPr>
        <w:tc>
          <w:tcPr>
            <w:tcW w:w="3205" w:type="dxa"/>
          </w:tcPr>
          <w:p w14:paraId="16F72E40" w14:textId="2CAAC38C" w:rsidR="009F5790" w:rsidRPr="009F5790" w:rsidRDefault="00F5799F" w:rsidP="00623CFC">
            <w:r>
              <w:t xml:space="preserve">Unsuccessful registration to </w:t>
            </w:r>
            <w:proofErr w:type="spellStart"/>
            <w:r w:rsidR="00AE1876">
              <w:t>HotelBookingManagement</w:t>
            </w:r>
            <w:proofErr w:type="spellEnd"/>
          </w:p>
        </w:tc>
        <w:tc>
          <w:tcPr>
            <w:tcW w:w="5755" w:type="dxa"/>
          </w:tcPr>
          <w:p w14:paraId="798DFA95" w14:textId="77777777" w:rsidR="00F5799F" w:rsidRDefault="00F5799F" w:rsidP="00623CFC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Invalid Mobile number”.</w:t>
            </w:r>
          </w:p>
          <w:p w14:paraId="23B5FA5C" w14:textId="68454760" w:rsidR="009F5790" w:rsidRPr="009F5790" w:rsidRDefault="009F5790" w:rsidP="00623CFC"/>
        </w:tc>
      </w:tr>
      <w:tr w:rsidR="00F5799F" w:rsidRPr="009F5790" w14:paraId="330E3A30" w14:textId="77777777" w:rsidTr="00AE1876">
        <w:trPr>
          <w:trHeight w:val="494"/>
        </w:trPr>
        <w:tc>
          <w:tcPr>
            <w:tcW w:w="3205" w:type="dxa"/>
          </w:tcPr>
          <w:p w14:paraId="4DA94835" w14:textId="1AFCBA55" w:rsidR="00F5799F" w:rsidRPr="009F5790" w:rsidRDefault="00F5799F" w:rsidP="00623CFC">
            <w:r>
              <w:t xml:space="preserve">Unsuccessful registration to </w:t>
            </w:r>
            <w:proofErr w:type="spellStart"/>
            <w:r w:rsidR="00AE1876">
              <w:t>HotelBookingManagement</w:t>
            </w:r>
            <w:proofErr w:type="spellEnd"/>
          </w:p>
        </w:tc>
        <w:tc>
          <w:tcPr>
            <w:tcW w:w="5755" w:type="dxa"/>
          </w:tcPr>
          <w:p w14:paraId="42470145" w14:textId="77777777" w:rsidR="00F5799F" w:rsidRDefault="00F5799F" w:rsidP="00623CFC">
            <w:r>
              <w:t xml:space="preserve">System displays the </w:t>
            </w:r>
            <w:proofErr w:type="gramStart"/>
            <w:r>
              <w:t>message ”</w:t>
            </w:r>
            <w:proofErr w:type="gramEnd"/>
            <w:r>
              <w:t>User name is not unique”.</w:t>
            </w:r>
          </w:p>
          <w:p w14:paraId="7243EDFF" w14:textId="7E05DEF3" w:rsidR="00F5799F" w:rsidRPr="009F5790" w:rsidRDefault="00F5799F" w:rsidP="00623CFC"/>
        </w:tc>
      </w:tr>
      <w:tr w:rsidR="00FF1B5A" w:rsidRPr="009F5790" w14:paraId="00CBDD8D" w14:textId="77777777" w:rsidTr="00AE1876">
        <w:trPr>
          <w:trHeight w:val="758"/>
        </w:trPr>
        <w:tc>
          <w:tcPr>
            <w:tcW w:w="3205" w:type="dxa"/>
          </w:tcPr>
          <w:p w14:paraId="7D109492" w14:textId="4A3E9A9D" w:rsidR="00FF1B5A" w:rsidRDefault="00556D3D" w:rsidP="00623CFC">
            <w:r>
              <w:t xml:space="preserve">Unsuccessful registration to </w:t>
            </w:r>
            <w:proofErr w:type="spellStart"/>
            <w:r w:rsidR="00AE1876">
              <w:t>HotelBookingManagement</w:t>
            </w:r>
            <w:proofErr w:type="spellEnd"/>
          </w:p>
        </w:tc>
        <w:tc>
          <w:tcPr>
            <w:tcW w:w="5755" w:type="dxa"/>
          </w:tcPr>
          <w:p w14:paraId="498D21C9" w14:textId="577E04F2" w:rsidR="00FF1B5A" w:rsidRDefault="00FF1B5A" w:rsidP="00623CFC">
            <w:r>
              <w:t>System disp</w:t>
            </w:r>
            <w:r w:rsidR="00556D3D">
              <w:t xml:space="preserve">lays the </w:t>
            </w:r>
            <w:proofErr w:type="gramStart"/>
            <w:r w:rsidR="00556D3D">
              <w:t>message ”</w:t>
            </w:r>
            <w:proofErr w:type="gramEnd"/>
            <w:r w:rsidR="00556D3D">
              <w:t>User name is should be between 3-10 characters</w:t>
            </w:r>
            <w:r>
              <w:t>”.</w:t>
            </w:r>
          </w:p>
          <w:p w14:paraId="0020AE50" w14:textId="77777777" w:rsidR="00FF1B5A" w:rsidRDefault="00FF1B5A" w:rsidP="00623CFC"/>
        </w:tc>
      </w:tr>
      <w:tr w:rsidR="00FF1B5A" w:rsidRPr="009F5790" w14:paraId="5B8C9793" w14:textId="77777777" w:rsidTr="00AE1876">
        <w:trPr>
          <w:trHeight w:val="494"/>
        </w:trPr>
        <w:tc>
          <w:tcPr>
            <w:tcW w:w="3205" w:type="dxa"/>
          </w:tcPr>
          <w:p w14:paraId="02792AD6" w14:textId="1B374B97" w:rsidR="00FF1B5A" w:rsidRDefault="00556D3D" w:rsidP="00623CFC">
            <w:r>
              <w:t>Unsuccessfu</w:t>
            </w:r>
            <w:r w:rsidR="00AE1876">
              <w:t xml:space="preserve">l registration to </w:t>
            </w:r>
            <w:proofErr w:type="spellStart"/>
            <w:r w:rsidR="00AE1876">
              <w:t>HotelBookingManagement</w:t>
            </w:r>
            <w:proofErr w:type="spellEnd"/>
          </w:p>
        </w:tc>
        <w:tc>
          <w:tcPr>
            <w:tcW w:w="5755" w:type="dxa"/>
          </w:tcPr>
          <w:p w14:paraId="7D6D0CAF" w14:textId="6B66DFF1" w:rsidR="00FF1B5A" w:rsidRDefault="00556D3D" w:rsidP="00623CFC">
            <w:r>
              <w:t xml:space="preserve"> System displays the message “Valid values</w:t>
            </w:r>
            <w:r w:rsidR="00844426">
              <w:t xml:space="preserve"> for Password</w:t>
            </w:r>
            <w:r>
              <w:t>”.</w:t>
            </w:r>
          </w:p>
        </w:tc>
      </w:tr>
      <w:tr w:rsidR="00FF1B5A" w:rsidRPr="009F5790" w14:paraId="7C3C58FB" w14:textId="77777777" w:rsidTr="00AE1876">
        <w:trPr>
          <w:trHeight w:val="494"/>
        </w:trPr>
        <w:tc>
          <w:tcPr>
            <w:tcW w:w="3205" w:type="dxa"/>
          </w:tcPr>
          <w:p w14:paraId="18645CA8" w14:textId="7F26EEC9" w:rsidR="00FF1B5A" w:rsidRDefault="00556D3D" w:rsidP="00623CFC">
            <w:r>
              <w:t>Unsuccessful registrati</w:t>
            </w:r>
            <w:r w:rsidR="00AE1876">
              <w:t xml:space="preserve">on to </w:t>
            </w:r>
            <w:proofErr w:type="spellStart"/>
            <w:r w:rsidR="00AE1876">
              <w:t>HotelBookingManagement</w:t>
            </w:r>
            <w:proofErr w:type="spellEnd"/>
          </w:p>
        </w:tc>
        <w:tc>
          <w:tcPr>
            <w:tcW w:w="5755" w:type="dxa"/>
          </w:tcPr>
          <w:p w14:paraId="5D435C64" w14:textId="6BCEB3D8" w:rsidR="00FF1B5A" w:rsidRDefault="00556D3D" w:rsidP="00623CFC">
            <w:r>
              <w:t xml:space="preserve">System displays </w:t>
            </w:r>
            <w:r w:rsidR="00844426">
              <w:t xml:space="preserve">the </w:t>
            </w:r>
            <w:proofErr w:type="gramStart"/>
            <w:r w:rsidR="00844426">
              <w:t>message ”</w:t>
            </w:r>
            <w:proofErr w:type="spellStart"/>
            <w:proofErr w:type="gramEnd"/>
            <w:r w:rsidR="00844426">
              <w:t>User_</w:t>
            </w:r>
            <w:r>
              <w:t>name</w:t>
            </w:r>
            <w:proofErr w:type="spellEnd"/>
            <w:r>
              <w:t xml:space="preserve"> accepts only characters” .</w:t>
            </w:r>
          </w:p>
        </w:tc>
      </w:tr>
      <w:tr w:rsidR="00556D3D" w:rsidRPr="009F5790" w14:paraId="2048F424" w14:textId="77777777" w:rsidTr="00AE1876">
        <w:trPr>
          <w:trHeight w:val="511"/>
        </w:trPr>
        <w:tc>
          <w:tcPr>
            <w:tcW w:w="3205" w:type="dxa"/>
          </w:tcPr>
          <w:p w14:paraId="599F4F3C" w14:textId="61AA864D" w:rsidR="00556D3D" w:rsidRDefault="00556D3D" w:rsidP="00623CFC">
            <w:r>
              <w:t>Unsuccessfu</w:t>
            </w:r>
            <w:r w:rsidR="00AE1876">
              <w:t xml:space="preserve">l registration to </w:t>
            </w:r>
            <w:proofErr w:type="spellStart"/>
            <w:r w:rsidR="00AE1876">
              <w:t>HotelBookingManagement</w:t>
            </w:r>
            <w:proofErr w:type="spellEnd"/>
          </w:p>
        </w:tc>
        <w:tc>
          <w:tcPr>
            <w:tcW w:w="5755" w:type="dxa"/>
          </w:tcPr>
          <w:p w14:paraId="4FAFA48F" w14:textId="0D130428" w:rsidR="00556D3D" w:rsidRDefault="00556D3D" w:rsidP="00623CFC">
            <w:r>
              <w:t xml:space="preserve">System displays the message “Fill all the mandatory </w:t>
            </w:r>
            <w:proofErr w:type="gramStart"/>
            <w:r>
              <w:t>fields(</w:t>
            </w:r>
            <w:proofErr w:type="gramEnd"/>
            <w:r>
              <w:t>*)”.</w:t>
            </w:r>
          </w:p>
        </w:tc>
      </w:tr>
      <w:tr w:rsidR="00556D3D" w:rsidRPr="009F5790" w14:paraId="45C5ACD6" w14:textId="77777777" w:rsidTr="00AE1876">
        <w:trPr>
          <w:trHeight w:val="494"/>
        </w:trPr>
        <w:tc>
          <w:tcPr>
            <w:tcW w:w="3205" w:type="dxa"/>
          </w:tcPr>
          <w:p w14:paraId="16063666" w14:textId="3FB60A55" w:rsidR="00556D3D" w:rsidRPr="009F5790" w:rsidRDefault="00556D3D" w:rsidP="00623CFC">
            <w:r w:rsidRPr="00304EDE">
              <w:t>Database Connectivity Error</w:t>
            </w:r>
          </w:p>
        </w:tc>
        <w:tc>
          <w:tcPr>
            <w:tcW w:w="5755" w:type="dxa"/>
          </w:tcPr>
          <w:p w14:paraId="0761960A" w14:textId="21555907" w:rsidR="00556D3D" w:rsidRPr="009F5790" w:rsidRDefault="00556D3D" w:rsidP="00623CFC">
            <w:r w:rsidRPr="00304EDE">
              <w:t>The system should display an error message to the user regarding the database connectivity problem</w:t>
            </w:r>
          </w:p>
        </w:tc>
      </w:tr>
      <w:tr w:rsidR="00556D3D" w:rsidRPr="009F5790" w14:paraId="5B7190DF" w14:textId="77777777" w:rsidTr="00AE1876">
        <w:trPr>
          <w:trHeight w:val="494"/>
        </w:trPr>
        <w:tc>
          <w:tcPr>
            <w:tcW w:w="3205" w:type="dxa"/>
          </w:tcPr>
          <w:p w14:paraId="5AD8C2AE" w14:textId="0FC58CAC" w:rsidR="00556D3D" w:rsidRPr="009F5790" w:rsidRDefault="00556D3D" w:rsidP="00623CFC">
            <w:r w:rsidRPr="00304EDE">
              <w:t>Network Connectivity Error</w:t>
            </w:r>
          </w:p>
        </w:tc>
        <w:tc>
          <w:tcPr>
            <w:tcW w:w="5755" w:type="dxa"/>
          </w:tcPr>
          <w:p w14:paraId="48B178BC" w14:textId="61879475" w:rsidR="00AE1876" w:rsidRPr="009F5790" w:rsidRDefault="00556D3D" w:rsidP="00623CFC">
            <w:r w:rsidRPr="00304EDE">
              <w:t>The system should display an error message to the user regarding the network connectivity problem</w:t>
            </w:r>
          </w:p>
        </w:tc>
      </w:tr>
      <w:tr w:rsidR="00AE1876" w:rsidRPr="009F5790" w14:paraId="0232FC52" w14:textId="77777777" w:rsidTr="00AE1876">
        <w:trPr>
          <w:trHeight w:val="494"/>
        </w:trPr>
        <w:tc>
          <w:tcPr>
            <w:tcW w:w="3205" w:type="dxa"/>
          </w:tcPr>
          <w:p w14:paraId="315848B4" w14:textId="7FC2CEC9" w:rsidR="00AE1876" w:rsidRPr="00304EDE" w:rsidRDefault="00844426" w:rsidP="00623CFC">
            <w:r>
              <w:lastRenderedPageBreak/>
              <w:t>Unsuccessful addition</w:t>
            </w:r>
            <w:r w:rsidR="00AE1876">
              <w:t>-Mandatory fields left blank</w:t>
            </w:r>
          </w:p>
        </w:tc>
        <w:tc>
          <w:tcPr>
            <w:tcW w:w="5755" w:type="dxa"/>
          </w:tcPr>
          <w:p w14:paraId="22E9E640" w14:textId="5E603072" w:rsidR="00AE1876" w:rsidRPr="00304EDE" w:rsidRDefault="00AE1876" w:rsidP="00623CFC">
            <w:r>
              <w:t xml:space="preserve">The system should display an error message to the admin </w:t>
            </w:r>
            <w:r w:rsidR="009254A2">
              <w:t xml:space="preserve">“Fill all </w:t>
            </w:r>
            <w:r w:rsidR="000F1970">
              <w:t>the mandatory fields(*)”</w:t>
            </w:r>
          </w:p>
        </w:tc>
      </w:tr>
      <w:tr w:rsidR="00AE1876" w:rsidRPr="009F5790" w14:paraId="1263AEA1" w14:textId="77777777" w:rsidTr="00AE1876">
        <w:trPr>
          <w:trHeight w:val="494"/>
        </w:trPr>
        <w:tc>
          <w:tcPr>
            <w:tcW w:w="3205" w:type="dxa"/>
          </w:tcPr>
          <w:p w14:paraId="79068BCF" w14:textId="35D34CE7" w:rsidR="00AE1876" w:rsidRPr="00304EDE" w:rsidRDefault="00844426" w:rsidP="00623CFC">
            <w:r>
              <w:t xml:space="preserve">Unsuccessful </w:t>
            </w:r>
            <w:proofErr w:type="spellStart"/>
            <w:r>
              <w:t>updation</w:t>
            </w:r>
            <w:proofErr w:type="spellEnd"/>
            <w:r w:rsidR="00AE1876">
              <w:t>-Mandatory fields left blank</w:t>
            </w:r>
          </w:p>
        </w:tc>
        <w:tc>
          <w:tcPr>
            <w:tcW w:w="5755" w:type="dxa"/>
          </w:tcPr>
          <w:p w14:paraId="0B2E82FC" w14:textId="56938DAF" w:rsidR="00AE1876" w:rsidRPr="00304EDE" w:rsidRDefault="000F1970" w:rsidP="00623CFC">
            <w:r>
              <w:t>The system should display an error message to the admin “Fill all the mandatory fields(*)”</w:t>
            </w:r>
          </w:p>
        </w:tc>
      </w:tr>
      <w:tr w:rsidR="00AE1876" w:rsidRPr="009F5790" w14:paraId="5AD45A3A" w14:textId="77777777" w:rsidTr="00AE1876">
        <w:trPr>
          <w:trHeight w:val="494"/>
        </w:trPr>
        <w:tc>
          <w:tcPr>
            <w:tcW w:w="3205" w:type="dxa"/>
          </w:tcPr>
          <w:p w14:paraId="152F08FE" w14:textId="79C1F16D" w:rsidR="00AE1876" w:rsidRPr="00304EDE" w:rsidRDefault="00844426" w:rsidP="00623CFC">
            <w:r>
              <w:t>Unsuccessful booking</w:t>
            </w:r>
            <w:r w:rsidR="00AE1876">
              <w:t>-Mandatory fields left blank</w:t>
            </w:r>
          </w:p>
        </w:tc>
        <w:tc>
          <w:tcPr>
            <w:tcW w:w="5755" w:type="dxa"/>
          </w:tcPr>
          <w:p w14:paraId="4878BC15" w14:textId="75AF62F7" w:rsidR="00AE1876" w:rsidRPr="00304EDE" w:rsidRDefault="000F1970" w:rsidP="00623CFC">
            <w:r>
              <w:t>The system should display an error message to the admin “Fill all the mandatory fields(*)”</w:t>
            </w:r>
          </w:p>
        </w:tc>
      </w:tr>
      <w:tr w:rsidR="00AE1876" w:rsidRPr="009F5790" w14:paraId="54EA2CE3" w14:textId="77777777" w:rsidTr="00AE1876">
        <w:trPr>
          <w:trHeight w:val="494"/>
        </w:trPr>
        <w:tc>
          <w:tcPr>
            <w:tcW w:w="3205" w:type="dxa"/>
          </w:tcPr>
          <w:p w14:paraId="1F9652CA" w14:textId="2057DA8F" w:rsidR="00AE1876" w:rsidRPr="00304EDE" w:rsidRDefault="00E26A44" w:rsidP="00623CFC">
            <w:r>
              <w:t xml:space="preserve">Unsuccessful- Invalid </w:t>
            </w:r>
            <w:proofErr w:type="spellStart"/>
            <w:r w:rsidR="00844426">
              <w:t>Arrival_</w:t>
            </w:r>
            <w:r>
              <w:t>D</w:t>
            </w:r>
            <w:r w:rsidR="000F1970">
              <w:t>ate</w:t>
            </w:r>
            <w:proofErr w:type="spellEnd"/>
          </w:p>
        </w:tc>
        <w:tc>
          <w:tcPr>
            <w:tcW w:w="5755" w:type="dxa"/>
          </w:tcPr>
          <w:p w14:paraId="64F2E28D" w14:textId="06A4B8C1" w:rsidR="00AE1876" w:rsidRPr="00304EDE" w:rsidRDefault="00E26A44" w:rsidP="00623CFC">
            <w:r>
              <w:t xml:space="preserve">System should display “Invalid </w:t>
            </w:r>
            <w:proofErr w:type="spellStart"/>
            <w:r w:rsidR="00844426">
              <w:t>Arrival_</w:t>
            </w:r>
            <w:r>
              <w:t>Date</w:t>
            </w:r>
            <w:proofErr w:type="spellEnd"/>
            <w:r>
              <w:t>”.</w:t>
            </w:r>
          </w:p>
        </w:tc>
      </w:tr>
      <w:tr w:rsidR="00AE1876" w:rsidRPr="009F5790" w14:paraId="142FC565" w14:textId="77777777" w:rsidTr="00AE1876">
        <w:trPr>
          <w:trHeight w:val="494"/>
        </w:trPr>
        <w:tc>
          <w:tcPr>
            <w:tcW w:w="3205" w:type="dxa"/>
          </w:tcPr>
          <w:p w14:paraId="36C8EF5C" w14:textId="65687271" w:rsidR="00AE1876" w:rsidRPr="00304EDE" w:rsidRDefault="000F1970" w:rsidP="00623CFC">
            <w:r>
              <w:t xml:space="preserve">Unsuccessful </w:t>
            </w:r>
            <w:r w:rsidR="00E26A44">
              <w:t>–Invalid</w:t>
            </w:r>
            <w:r>
              <w:t xml:space="preserve"> </w:t>
            </w:r>
            <w:proofErr w:type="spellStart"/>
            <w:r w:rsidR="00844426">
              <w:t>Departure_</w:t>
            </w:r>
            <w:r>
              <w:t>Date</w:t>
            </w:r>
            <w:proofErr w:type="spellEnd"/>
          </w:p>
        </w:tc>
        <w:tc>
          <w:tcPr>
            <w:tcW w:w="5755" w:type="dxa"/>
          </w:tcPr>
          <w:p w14:paraId="55936FAB" w14:textId="78507051" w:rsidR="00AE1876" w:rsidRPr="00304EDE" w:rsidRDefault="00E26A44" w:rsidP="00623CFC">
            <w:r>
              <w:t xml:space="preserve">System should display “Invalid </w:t>
            </w:r>
            <w:proofErr w:type="spellStart"/>
            <w:r w:rsidR="00844426">
              <w:t>Departure_</w:t>
            </w:r>
            <w:r>
              <w:t>Date</w:t>
            </w:r>
            <w:proofErr w:type="spellEnd"/>
            <w:r>
              <w:t xml:space="preserve">”. </w:t>
            </w:r>
          </w:p>
        </w:tc>
      </w:tr>
      <w:tr w:rsidR="00AE1876" w:rsidRPr="009F5790" w14:paraId="3CE2C7ED" w14:textId="77777777" w:rsidTr="00AE1876">
        <w:trPr>
          <w:trHeight w:val="494"/>
        </w:trPr>
        <w:tc>
          <w:tcPr>
            <w:tcW w:w="3205" w:type="dxa"/>
          </w:tcPr>
          <w:p w14:paraId="07B4781B" w14:textId="2F87C531" w:rsidR="00AE1876" w:rsidRPr="00304EDE" w:rsidRDefault="00EA7E9C" w:rsidP="00844426">
            <w:r>
              <w:t xml:space="preserve">Unsuccessful – Invalid </w:t>
            </w:r>
            <w:r w:rsidR="00844426">
              <w:t>City</w:t>
            </w:r>
          </w:p>
        </w:tc>
        <w:tc>
          <w:tcPr>
            <w:tcW w:w="5755" w:type="dxa"/>
          </w:tcPr>
          <w:p w14:paraId="31705111" w14:textId="1947CE1E" w:rsidR="00AE1876" w:rsidRPr="00304EDE" w:rsidRDefault="00EA7E9C" w:rsidP="00623CFC">
            <w:r>
              <w:t>System sho</w:t>
            </w:r>
            <w:r w:rsidR="00844426">
              <w:t>uld display “Invalid City</w:t>
            </w:r>
            <w:r>
              <w:t>”.</w:t>
            </w:r>
          </w:p>
        </w:tc>
      </w:tr>
      <w:tr w:rsidR="00AE1876" w:rsidRPr="009F5790" w14:paraId="6FA41CAB" w14:textId="77777777" w:rsidTr="00AE1876">
        <w:trPr>
          <w:trHeight w:val="494"/>
        </w:trPr>
        <w:tc>
          <w:tcPr>
            <w:tcW w:w="3205" w:type="dxa"/>
          </w:tcPr>
          <w:p w14:paraId="631CA543" w14:textId="77777777" w:rsidR="00AE1876" w:rsidRPr="00304EDE" w:rsidRDefault="00AE1876" w:rsidP="00623CFC"/>
        </w:tc>
        <w:tc>
          <w:tcPr>
            <w:tcW w:w="5755" w:type="dxa"/>
          </w:tcPr>
          <w:p w14:paraId="5CFCF732" w14:textId="77777777" w:rsidR="00AE1876" w:rsidRPr="00304EDE" w:rsidRDefault="00AE1876" w:rsidP="00623CFC"/>
        </w:tc>
      </w:tr>
      <w:tr w:rsidR="00AE1876" w:rsidRPr="009F5790" w14:paraId="1284ACA6" w14:textId="77777777" w:rsidTr="00AE1876">
        <w:trPr>
          <w:trHeight w:val="494"/>
        </w:trPr>
        <w:tc>
          <w:tcPr>
            <w:tcW w:w="3205" w:type="dxa"/>
          </w:tcPr>
          <w:p w14:paraId="05ECAE5B" w14:textId="77777777" w:rsidR="00AE1876" w:rsidRPr="00304EDE" w:rsidRDefault="00AE1876" w:rsidP="00623CFC"/>
        </w:tc>
        <w:tc>
          <w:tcPr>
            <w:tcW w:w="5755" w:type="dxa"/>
          </w:tcPr>
          <w:p w14:paraId="63E991A1" w14:textId="77777777" w:rsidR="00AE1876" w:rsidRPr="00304EDE" w:rsidRDefault="00AE1876" w:rsidP="00623CFC"/>
        </w:tc>
      </w:tr>
      <w:tr w:rsidR="00AE1876" w:rsidRPr="009F5790" w14:paraId="19E45EA4" w14:textId="77777777" w:rsidTr="00AE1876">
        <w:trPr>
          <w:trHeight w:val="494"/>
        </w:trPr>
        <w:tc>
          <w:tcPr>
            <w:tcW w:w="3205" w:type="dxa"/>
          </w:tcPr>
          <w:p w14:paraId="06E02A02" w14:textId="77777777" w:rsidR="00AE1876" w:rsidRPr="00304EDE" w:rsidRDefault="00AE1876" w:rsidP="00623CFC"/>
        </w:tc>
        <w:tc>
          <w:tcPr>
            <w:tcW w:w="5755" w:type="dxa"/>
          </w:tcPr>
          <w:p w14:paraId="60B85010" w14:textId="77777777" w:rsidR="00AE1876" w:rsidRPr="00304EDE" w:rsidRDefault="00AE1876" w:rsidP="00623CFC"/>
        </w:tc>
      </w:tr>
      <w:tr w:rsidR="00AE1876" w:rsidRPr="009F5790" w14:paraId="4420EA6A" w14:textId="77777777" w:rsidTr="00AE1876">
        <w:trPr>
          <w:trHeight w:val="494"/>
        </w:trPr>
        <w:tc>
          <w:tcPr>
            <w:tcW w:w="3205" w:type="dxa"/>
          </w:tcPr>
          <w:p w14:paraId="690F7179" w14:textId="77777777" w:rsidR="00AE1876" w:rsidRPr="00304EDE" w:rsidRDefault="00AE1876" w:rsidP="00623CFC"/>
        </w:tc>
        <w:tc>
          <w:tcPr>
            <w:tcW w:w="5755" w:type="dxa"/>
          </w:tcPr>
          <w:p w14:paraId="10811C21" w14:textId="77777777" w:rsidR="00AE1876" w:rsidRPr="00304EDE" w:rsidRDefault="00AE1876" w:rsidP="00623CFC"/>
        </w:tc>
      </w:tr>
    </w:tbl>
    <w:p w14:paraId="23EFDC96" w14:textId="77777777" w:rsidR="009F5790" w:rsidRPr="009F5790" w:rsidRDefault="009F5790" w:rsidP="00623CFC"/>
    <w:p w14:paraId="43EE3B16" w14:textId="77777777" w:rsidR="009F5790" w:rsidRPr="009F5790" w:rsidRDefault="009F5790" w:rsidP="00623CFC"/>
    <w:p w14:paraId="255D979B" w14:textId="77777777" w:rsidR="009F5790" w:rsidRPr="009F5790" w:rsidRDefault="009F5790" w:rsidP="00623CFC"/>
    <w:p w14:paraId="128DDC45" w14:textId="77777777" w:rsidR="009F5790" w:rsidRPr="009F5790" w:rsidRDefault="009F5790" w:rsidP="00623CFC"/>
    <w:p w14:paraId="6747F711" w14:textId="77777777" w:rsidR="009F5790" w:rsidRPr="009F5790" w:rsidRDefault="009F5790" w:rsidP="00623CFC"/>
    <w:p w14:paraId="4EDE2343" w14:textId="77777777" w:rsidR="009F5790" w:rsidRPr="009F5790" w:rsidRDefault="009F5790" w:rsidP="00623CFC"/>
    <w:p w14:paraId="3AFBA43F" w14:textId="77777777" w:rsidR="009F5790" w:rsidRPr="009F5790" w:rsidRDefault="009F5790" w:rsidP="00623CFC"/>
    <w:p w14:paraId="62D8D5BC" w14:textId="77777777" w:rsidR="009F5790" w:rsidRPr="009F5790" w:rsidRDefault="009F5790" w:rsidP="00623CFC"/>
    <w:p w14:paraId="338C66C3" w14:textId="4403564B" w:rsidR="009F5790" w:rsidRPr="009F5790" w:rsidRDefault="009F5790" w:rsidP="00623CFC">
      <w:pPr>
        <w:pStyle w:val="StyleHeading1H1Mainheading1Heading1Heading10Head1h1Sec"/>
      </w:pPr>
      <w:bookmarkStart w:id="46" w:name="_Toc144299928"/>
      <w:bookmarkStart w:id="47" w:name="_Toc145125014"/>
      <w:bookmarkStart w:id="48" w:name="_Toc165439512"/>
      <w:bookmarkStart w:id="49" w:name="_Toc186019621"/>
      <w:bookmarkStart w:id="50" w:name="_Toc302030209"/>
      <w:r w:rsidRPr="009F5790">
        <w:t>Special Requirements</w:t>
      </w:r>
      <w:bookmarkEnd w:id="46"/>
      <w:bookmarkEnd w:id="47"/>
      <w:bookmarkEnd w:id="48"/>
      <w:bookmarkEnd w:id="49"/>
      <w:bookmarkEnd w:id="50"/>
    </w:p>
    <w:p w14:paraId="0DDC14E5" w14:textId="644E2C3E" w:rsidR="00437744" w:rsidRPr="00217833" w:rsidRDefault="00437744" w:rsidP="00217833">
      <w:pPr>
        <w:pStyle w:val="StyleHeading2Sub-headingH2ChapterNumberAppendixLetterchnh"/>
        <w:tabs>
          <w:tab w:val="left" w:pos="2670"/>
        </w:tabs>
      </w:pPr>
      <w:bookmarkStart w:id="51" w:name="_Toc458607236"/>
      <w:r>
        <w:t>Performance</w:t>
      </w:r>
      <w:bookmarkEnd w:id="51"/>
      <w:r w:rsidRPr="0004791E">
        <w:t xml:space="preserve"> </w:t>
      </w:r>
      <w:r w:rsidR="00217833" w:rsidRPr="00217833">
        <w:tab/>
      </w:r>
    </w:p>
    <w:p w14:paraId="07BD094E" w14:textId="6D12EE24" w:rsidR="009D05E1" w:rsidRPr="00217833" w:rsidRDefault="009D05E1" w:rsidP="00217833">
      <w:bookmarkStart w:id="52" w:name="_Toc458607237"/>
      <w:r w:rsidRPr="00217833">
        <w:t xml:space="preserve">      </w:t>
      </w:r>
      <w:r w:rsidR="00F5799F" w:rsidRPr="00217833">
        <w:t xml:space="preserve">The </w:t>
      </w:r>
      <w:proofErr w:type="spellStart"/>
      <w:r w:rsidR="00F5799F" w:rsidRPr="00217833">
        <w:t>user</w:t>
      </w:r>
      <w:proofErr w:type="gramStart"/>
      <w:r w:rsidR="00FD5242" w:rsidRPr="00217833">
        <w:t>,employee</w:t>
      </w:r>
      <w:proofErr w:type="spellEnd"/>
      <w:proofErr w:type="gramEnd"/>
      <w:r w:rsidR="00F5799F" w:rsidRPr="00217833">
        <w:t xml:space="preserve"> </w:t>
      </w:r>
      <w:r w:rsidRPr="00217833">
        <w:t xml:space="preserve"> should receive the mail</w:t>
      </w:r>
      <w:r w:rsidR="00F5799F" w:rsidRPr="00217833">
        <w:t xml:space="preserve">s and </w:t>
      </w:r>
      <w:proofErr w:type="spellStart"/>
      <w:r w:rsidR="00F5799F" w:rsidRPr="00217833">
        <w:t>sms</w:t>
      </w:r>
      <w:proofErr w:type="spellEnd"/>
      <w:r w:rsidR="00F5799F" w:rsidRPr="00217833">
        <w:t xml:space="preserve"> after registration for </w:t>
      </w:r>
      <w:proofErr w:type="spellStart"/>
      <w:r w:rsidR="00EA7E9C" w:rsidRPr="00217833">
        <w:t>HotelBookingManagement</w:t>
      </w:r>
      <w:proofErr w:type="spellEnd"/>
      <w:r w:rsidR="00ED3402" w:rsidRPr="00217833">
        <w:t>.</w:t>
      </w:r>
    </w:p>
    <w:p w14:paraId="3E235CA3" w14:textId="38AE25E9" w:rsidR="00437744" w:rsidRPr="0004791E" w:rsidRDefault="00437744" w:rsidP="00623CFC">
      <w:pPr>
        <w:pStyle w:val="StyleHeading2Sub-headingH2ChapterNumberAppendixLetterchnh"/>
      </w:pPr>
      <w:r>
        <w:t>Availability</w:t>
      </w:r>
      <w:bookmarkEnd w:id="52"/>
      <w:r>
        <w:t xml:space="preserve"> </w:t>
      </w:r>
    </w:p>
    <w:p w14:paraId="0AD85A7C" w14:textId="5F703875" w:rsidR="00437744" w:rsidRPr="007E70B4" w:rsidRDefault="0022663D" w:rsidP="00C96B37">
      <w:pPr>
        <w:pStyle w:val="ListParagraph"/>
        <w:numPr>
          <w:ilvl w:val="1"/>
          <w:numId w:val="8"/>
        </w:numPr>
        <w:rPr>
          <w:b/>
        </w:rPr>
      </w:pPr>
      <w:r>
        <w:t>Website</w:t>
      </w:r>
      <w:r w:rsidR="00437744" w:rsidRPr="00B10BC4">
        <w:t xml:space="preserve"> is up and running 24*7</w:t>
      </w:r>
      <w:r w:rsidR="00437744">
        <w:t>.</w:t>
      </w:r>
    </w:p>
    <w:p w14:paraId="0F827D65" w14:textId="18CB90D4" w:rsidR="007E70B4" w:rsidRPr="00821AC8" w:rsidRDefault="007E70B4" w:rsidP="00C96B37">
      <w:pPr>
        <w:pStyle w:val="ListParagraph"/>
        <w:numPr>
          <w:ilvl w:val="1"/>
          <w:numId w:val="8"/>
        </w:numPr>
        <w:rPr>
          <w:b/>
        </w:rPr>
      </w:pPr>
      <w:r>
        <w:t>Users all over the globe can access it.</w:t>
      </w:r>
    </w:p>
    <w:p w14:paraId="265C8302" w14:textId="77777777" w:rsidR="00821AC8" w:rsidRDefault="00821AC8" w:rsidP="00623CFC">
      <w:pPr>
        <w:pStyle w:val="ListParagraph"/>
      </w:pPr>
    </w:p>
    <w:p w14:paraId="461AA284" w14:textId="77777777" w:rsidR="00821AC8" w:rsidRDefault="00821AC8" w:rsidP="00623CFC">
      <w:pPr>
        <w:pStyle w:val="ListParagraph"/>
      </w:pPr>
    </w:p>
    <w:p w14:paraId="7D3580A2" w14:textId="77777777" w:rsidR="00C33C8E" w:rsidRDefault="009F4FAC" w:rsidP="00623CFC">
      <w:r w:rsidRPr="00A35C6C">
        <w:t xml:space="preserve">    </w:t>
      </w:r>
    </w:p>
    <w:p w14:paraId="4D6BAF07" w14:textId="0894CBA1" w:rsidR="009F4FAC" w:rsidRPr="00A35C6C" w:rsidRDefault="00821AC8" w:rsidP="00623CFC">
      <w:r w:rsidRPr="00A35C6C">
        <w:lastRenderedPageBreak/>
        <w:t>USER INTERFACE:</w:t>
      </w:r>
    </w:p>
    <w:p w14:paraId="7F7E18C1" w14:textId="77777777" w:rsidR="00A35C6C" w:rsidRDefault="00A35C6C" w:rsidP="00623CFC"/>
    <w:p w14:paraId="583EB4DE" w14:textId="04C534D3" w:rsidR="00821AC8" w:rsidRPr="009F4FAC" w:rsidRDefault="00821AC8" w:rsidP="00C96B37">
      <w:pPr>
        <w:pStyle w:val="ListParagraph"/>
        <w:numPr>
          <w:ilvl w:val="0"/>
          <w:numId w:val="16"/>
        </w:numPr>
        <w:rPr>
          <w:b/>
        </w:rPr>
      </w:pPr>
      <w:r w:rsidRPr="008D4ECC">
        <w:t>The letters on Menus shall be bold and red in color.</w:t>
      </w:r>
    </w:p>
    <w:p w14:paraId="1404BE70" w14:textId="783B77CD" w:rsidR="009F4FAC" w:rsidRPr="008D4ECC" w:rsidRDefault="00920466" w:rsidP="00623CFC">
      <w:r>
        <w:t xml:space="preserve">       </w:t>
      </w:r>
      <w:r w:rsidR="009F4FAC">
        <w:t xml:space="preserve"> 2.   </w:t>
      </w:r>
      <w:r w:rsidR="009F4FAC" w:rsidRPr="008D4ECC">
        <w:t xml:space="preserve">The note field related to the rules to be followed should appear </w:t>
      </w:r>
      <w:r w:rsidR="009F4FAC">
        <w:t>on top of the website</w:t>
      </w:r>
      <w:r w:rsidR="009F4FAC" w:rsidRPr="008D4ECC">
        <w:t>.</w:t>
      </w:r>
    </w:p>
    <w:p w14:paraId="150A80E4" w14:textId="67475E4D" w:rsidR="009F4FAC" w:rsidRPr="008D4ECC" w:rsidRDefault="009F4FAC" w:rsidP="00623CFC"/>
    <w:p w14:paraId="4EFF7921" w14:textId="791239BE" w:rsidR="009F4FAC" w:rsidRPr="00A35C6C" w:rsidRDefault="009F4FAC" w:rsidP="00623CFC">
      <w:r w:rsidRPr="00A35C6C">
        <w:t xml:space="preserve">      SECURITY: </w:t>
      </w:r>
    </w:p>
    <w:p w14:paraId="759B28D8" w14:textId="77777777" w:rsidR="00A35C6C" w:rsidRPr="009F4FAC" w:rsidRDefault="00A35C6C" w:rsidP="00623CFC"/>
    <w:p w14:paraId="78D9F7C1" w14:textId="7A9CA97D" w:rsidR="00C33C8E" w:rsidRPr="008D4ECC" w:rsidRDefault="00C33C8E" w:rsidP="00C33C8E">
      <w:pPr>
        <w:ind w:left="180"/>
      </w:pPr>
      <w:r>
        <w:t xml:space="preserve">                  1.   </w:t>
      </w:r>
      <w:r w:rsidRPr="008D4ECC">
        <w:t>The system sha</w:t>
      </w:r>
      <w:r>
        <w:t>ll not allow the user to register if all the mandatory fields are not filled</w:t>
      </w:r>
      <w:r w:rsidRPr="008D4ECC">
        <w:t>.</w:t>
      </w:r>
    </w:p>
    <w:p w14:paraId="5D02B03B" w14:textId="30C2B251" w:rsidR="00C33C8E" w:rsidRDefault="00C33C8E" w:rsidP="00C33C8E">
      <w:pPr>
        <w:ind w:left="180"/>
      </w:pPr>
      <w:r>
        <w:t xml:space="preserve">                  2.   </w:t>
      </w:r>
      <w:r w:rsidRPr="008D4ECC">
        <w:t xml:space="preserve">The system </w:t>
      </w:r>
      <w:r>
        <w:t>shall not allow the user to register if his/her name is not unique</w:t>
      </w:r>
      <w:r w:rsidRPr="008D4ECC">
        <w:t>.</w:t>
      </w:r>
    </w:p>
    <w:p w14:paraId="4B2FB0DB" w14:textId="383F9F8C" w:rsidR="00C33C8E" w:rsidRDefault="00C33C8E" w:rsidP="00C33C8E">
      <w:pPr>
        <w:ind w:left="180"/>
      </w:pPr>
      <w:r>
        <w:t xml:space="preserve">                  3.   </w:t>
      </w:r>
      <w:r>
        <w:t>The system shall not allow the user to register if his/her mobile is not valid.</w:t>
      </w:r>
    </w:p>
    <w:p w14:paraId="7FA0B133" w14:textId="3FB37A87" w:rsidR="00C33C8E" w:rsidRPr="008D4ECC" w:rsidRDefault="00C33C8E" w:rsidP="00C33C8E">
      <w:pPr>
        <w:ind w:left="180"/>
      </w:pPr>
      <w:r>
        <w:t xml:space="preserve">                  4.   </w:t>
      </w:r>
      <w:r>
        <w:t>The system shall not allow the user to register if his/her email is not valid.</w:t>
      </w:r>
    </w:p>
    <w:p w14:paraId="52BAE418" w14:textId="63705B31" w:rsidR="00C33C8E" w:rsidRDefault="00C33C8E" w:rsidP="00C33C8E">
      <w:pPr>
        <w:ind w:left="180"/>
      </w:pPr>
      <w:r>
        <w:t xml:space="preserve">                  5.   </w:t>
      </w:r>
      <w:r>
        <w:t>The system shall not allow the user to login if his/her credentials are not valid.</w:t>
      </w:r>
    </w:p>
    <w:p w14:paraId="3FFBD451" w14:textId="260715BF" w:rsidR="009F5790" w:rsidRPr="009F5790" w:rsidRDefault="009F5790" w:rsidP="00623CFC">
      <w:pPr>
        <w:pStyle w:val="infoblue"/>
      </w:pPr>
    </w:p>
    <w:p w14:paraId="3D9FFAD5" w14:textId="3D6682EA" w:rsidR="0012294A" w:rsidRDefault="0012294A" w:rsidP="00623CFC">
      <w:pPr>
        <w:pStyle w:val="StyleHeading1H1Mainheading1Heading1Heading10Head1h1Sec"/>
      </w:pPr>
      <w:bookmarkStart w:id="53" w:name="_Toc144299930"/>
      <w:bookmarkStart w:id="54" w:name="_Toc145125016"/>
      <w:bookmarkStart w:id="55" w:name="_Toc165439515"/>
      <w:bookmarkStart w:id="56" w:name="_Toc186019624"/>
      <w:bookmarkStart w:id="57" w:name="_Toc302030212"/>
      <w:r>
        <w:t>Extension Points</w:t>
      </w:r>
    </w:p>
    <w:p w14:paraId="7C54F525" w14:textId="77777777" w:rsidR="00A379AA" w:rsidRDefault="00451631" w:rsidP="00A379AA">
      <w:r w:rsidRPr="008D4ECC">
        <w:t xml:space="preserve"> If the</w:t>
      </w:r>
      <w:r>
        <w:t xml:space="preserve"> user has entered wrong data</w:t>
      </w:r>
    </w:p>
    <w:p w14:paraId="0C1DF08D" w14:textId="5A04A333" w:rsidR="00A379AA" w:rsidRDefault="00451631" w:rsidP="00C96B37">
      <w:pPr>
        <w:pStyle w:val="ListParagraph"/>
        <w:numPr>
          <w:ilvl w:val="0"/>
          <w:numId w:val="25"/>
        </w:numPr>
      </w:pPr>
      <w:r w:rsidRPr="008D4ECC">
        <w:t>The system promp</w:t>
      </w:r>
      <w:r>
        <w:t>ts the user regarding the type of error made</w:t>
      </w:r>
      <w:r w:rsidRPr="008D4ECC">
        <w:t>.</w:t>
      </w:r>
    </w:p>
    <w:p w14:paraId="741E6F2E" w14:textId="6D3E4CBF" w:rsidR="00A379AA" w:rsidRDefault="00451631" w:rsidP="00C96B37">
      <w:pPr>
        <w:pStyle w:val="ListParagraph"/>
        <w:numPr>
          <w:ilvl w:val="0"/>
          <w:numId w:val="25"/>
        </w:numPr>
      </w:pPr>
      <w:r w:rsidRPr="008D4ECC">
        <w:t>The sys</w:t>
      </w:r>
      <w:r>
        <w:t xml:space="preserve">tem does not navigate the user to new </w:t>
      </w:r>
      <w:proofErr w:type="spellStart"/>
      <w:r>
        <w:t>page</w:t>
      </w:r>
      <w:r w:rsidR="00A379AA">
        <w:t>.</w:t>
      </w:r>
    </w:p>
    <w:p w14:paraId="024AA610" w14:textId="39AC1ED8" w:rsidR="00A379AA" w:rsidRDefault="00451631" w:rsidP="00C96B37">
      <w:pPr>
        <w:pStyle w:val="ListParagraph"/>
        <w:numPr>
          <w:ilvl w:val="0"/>
          <w:numId w:val="25"/>
        </w:numPr>
      </w:pPr>
      <w:proofErr w:type="spellEnd"/>
      <w:r w:rsidRPr="008D4ECC">
        <w:t>User re-enters the correct date.</w:t>
      </w:r>
    </w:p>
    <w:p w14:paraId="6567EC12" w14:textId="75E08305" w:rsidR="00A379AA" w:rsidRDefault="00A379AA" w:rsidP="00C96B37">
      <w:pPr>
        <w:pStyle w:val="ListParagraph"/>
        <w:numPr>
          <w:ilvl w:val="0"/>
          <w:numId w:val="25"/>
        </w:numPr>
      </w:pPr>
      <w:r>
        <w:t xml:space="preserve">User re-enters the correct </w:t>
      </w:r>
      <w:proofErr w:type="spellStart"/>
      <w:r>
        <w:t>data.</w:t>
      </w:r>
    </w:p>
    <w:p w14:paraId="4003EE9F" w14:textId="53520998" w:rsidR="00451631" w:rsidRPr="008D4ECC" w:rsidRDefault="00451631" w:rsidP="00C96B37">
      <w:pPr>
        <w:pStyle w:val="ListParagraph"/>
        <w:numPr>
          <w:ilvl w:val="0"/>
          <w:numId w:val="25"/>
        </w:numPr>
      </w:pPr>
      <w:proofErr w:type="spellEnd"/>
      <w:r w:rsidRPr="008D4ECC">
        <w:t>The system all</w:t>
      </w:r>
      <w:r>
        <w:t>ows the user access the site if his</w:t>
      </w:r>
      <w:r w:rsidR="00FD5242">
        <w:t>/her</w:t>
      </w:r>
      <w:r>
        <w:t xml:space="preserve"> credentials are right</w:t>
      </w:r>
      <w:r w:rsidRPr="008D4ECC">
        <w:t>.</w:t>
      </w:r>
    </w:p>
    <w:p w14:paraId="0CD8FB36" w14:textId="77777777" w:rsidR="00451631" w:rsidRDefault="00451631" w:rsidP="00623CFC">
      <w:pPr>
        <w:pStyle w:val="StyleHeading1H1Mainheading1Heading1Heading10Head1h1Sec"/>
      </w:pPr>
    </w:p>
    <w:p w14:paraId="7B4B821C" w14:textId="78E8B8CA" w:rsidR="009F5790" w:rsidRPr="009F5790" w:rsidRDefault="009F5790" w:rsidP="00623CFC">
      <w:pPr>
        <w:pStyle w:val="StyleHeading1H1Mainheading1Heading1Heading10Head1h1Sec"/>
      </w:pPr>
      <w:r w:rsidRPr="009F5790">
        <w:t>Business Rules</w:t>
      </w:r>
      <w:bookmarkEnd w:id="53"/>
      <w:bookmarkEnd w:id="54"/>
      <w:bookmarkEnd w:id="55"/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494"/>
        <w:gridCol w:w="2837"/>
      </w:tblGrid>
      <w:tr w:rsidR="009F5790" w:rsidRPr="009F5790" w14:paraId="5DA241AB" w14:textId="77777777" w:rsidTr="00D33D62">
        <w:trPr>
          <w:trHeight w:val="169"/>
          <w:tblHeader/>
        </w:trPr>
        <w:tc>
          <w:tcPr>
            <w:tcW w:w="2179" w:type="dxa"/>
            <w:shd w:val="clear" w:color="auto" w:fill="FEF2CB" w:themeFill="accent1" w:themeFillTint="33"/>
          </w:tcPr>
          <w:p w14:paraId="1ACB541A" w14:textId="77777777" w:rsidR="009F5790" w:rsidRPr="009F5790" w:rsidRDefault="009F5790" w:rsidP="00623CFC">
            <w:r w:rsidRPr="009F5790">
              <w:t>Business Rule Name</w:t>
            </w:r>
          </w:p>
        </w:tc>
        <w:tc>
          <w:tcPr>
            <w:tcW w:w="3494" w:type="dxa"/>
            <w:shd w:val="clear" w:color="auto" w:fill="FEF2CB" w:themeFill="accent1" w:themeFillTint="33"/>
          </w:tcPr>
          <w:p w14:paraId="05661A87" w14:textId="77777777" w:rsidR="009F5790" w:rsidRPr="009F5790" w:rsidRDefault="009F5790" w:rsidP="00623CFC">
            <w:r w:rsidRPr="009F5790">
              <w:t>Business Rule Description</w:t>
            </w:r>
          </w:p>
        </w:tc>
        <w:tc>
          <w:tcPr>
            <w:tcW w:w="2837" w:type="dxa"/>
            <w:shd w:val="clear" w:color="auto" w:fill="FEF2CB" w:themeFill="accent1" w:themeFillTint="33"/>
          </w:tcPr>
          <w:p w14:paraId="39145F8C" w14:textId="77777777" w:rsidR="009F5790" w:rsidRPr="009F5790" w:rsidRDefault="009F5790" w:rsidP="00623CFC">
            <w:r w:rsidRPr="009F5790">
              <w:t>System action (if BR fails)</w:t>
            </w:r>
          </w:p>
        </w:tc>
      </w:tr>
      <w:tr w:rsidR="009F5790" w:rsidRPr="009F5790" w14:paraId="5E4F9659" w14:textId="77777777" w:rsidTr="005A60C2">
        <w:trPr>
          <w:trHeight w:val="384"/>
        </w:trPr>
        <w:tc>
          <w:tcPr>
            <w:tcW w:w="2179" w:type="dxa"/>
          </w:tcPr>
          <w:p w14:paraId="34BE25B9" w14:textId="4336A7C0" w:rsidR="009F5790" w:rsidRPr="00AD3160" w:rsidRDefault="00207CB3" w:rsidP="00623CFC">
            <w:pPr>
              <w:pStyle w:val="infoblue"/>
            </w:pPr>
            <w:r w:rsidRPr="00AD3160">
              <w:t>BR01</w:t>
            </w:r>
          </w:p>
        </w:tc>
        <w:tc>
          <w:tcPr>
            <w:tcW w:w="3494" w:type="dxa"/>
          </w:tcPr>
          <w:p w14:paraId="7DB9F38F" w14:textId="115023D1" w:rsidR="009F5790" w:rsidRPr="00AD3160" w:rsidRDefault="00E93F13" w:rsidP="00623CFC">
            <w:pPr>
              <w:pStyle w:val="infoblue"/>
            </w:pPr>
            <w:r>
              <w:t>The sign up should be done using valid credentials</w:t>
            </w:r>
          </w:p>
        </w:tc>
        <w:tc>
          <w:tcPr>
            <w:tcW w:w="2837" w:type="dxa"/>
          </w:tcPr>
          <w:p w14:paraId="61C1AE7B" w14:textId="606F9A8A" w:rsidR="009F5790" w:rsidRPr="00AD3160" w:rsidRDefault="00391FD3" w:rsidP="00623CFC">
            <w:pPr>
              <w:pStyle w:val="infoblue"/>
            </w:pPr>
            <w:r w:rsidRPr="00AD3160">
              <w:t>Error mess</w:t>
            </w:r>
            <w:r w:rsidR="00E93F13">
              <w:t>age is displayed if not valid</w:t>
            </w:r>
          </w:p>
        </w:tc>
      </w:tr>
      <w:tr w:rsidR="00391FD3" w:rsidRPr="009F5790" w14:paraId="1F452703" w14:textId="77777777" w:rsidTr="005A60C2">
        <w:trPr>
          <w:trHeight w:val="459"/>
        </w:trPr>
        <w:tc>
          <w:tcPr>
            <w:tcW w:w="2179" w:type="dxa"/>
          </w:tcPr>
          <w:p w14:paraId="244174BB" w14:textId="3ECED62A" w:rsidR="00391FD3" w:rsidRPr="00AD3160" w:rsidRDefault="00E93F13" w:rsidP="00623CFC">
            <w:pPr>
              <w:pStyle w:val="infoblue"/>
            </w:pPr>
            <w:r>
              <w:t>BR02</w:t>
            </w:r>
          </w:p>
        </w:tc>
        <w:tc>
          <w:tcPr>
            <w:tcW w:w="3494" w:type="dxa"/>
          </w:tcPr>
          <w:p w14:paraId="7E27EE1D" w14:textId="540B1DDC" w:rsidR="00391FD3" w:rsidRPr="00AD3160" w:rsidRDefault="00F5799F" w:rsidP="00623CFC">
            <w:pPr>
              <w:pStyle w:val="infoblue"/>
            </w:pPr>
            <w:r>
              <w:t>The account should be active</w:t>
            </w:r>
          </w:p>
        </w:tc>
        <w:tc>
          <w:tcPr>
            <w:tcW w:w="2837" w:type="dxa"/>
          </w:tcPr>
          <w:p w14:paraId="5CE6D9FA" w14:textId="547FE556" w:rsidR="00391FD3" w:rsidRPr="00AD3160" w:rsidRDefault="005A60C2" w:rsidP="00623CFC">
            <w:pPr>
              <w:pStyle w:val="infoblue"/>
            </w:pPr>
            <w:r w:rsidRPr="00AD3160">
              <w:t xml:space="preserve">Error message is displayed if </w:t>
            </w:r>
            <w:r w:rsidR="00F5799F">
              <w:t>the</w:t>
            </w:r>
            <w:r w:rsidR="007E70B4">
              <w:t xml:space="preserve"> </w:t>
            </w:r>
            <w:r w:rsidR="00F5799F">
              <w:t>account is not active</w:t>
            </w:r>
          </w:p>
        </w:tc>
      </w:tr>
      <w:tr w:rsidR="00391FD3" w:rsidRPr="009F5790" w14:paraId="6DD593E2" w14:textId="77777777" w:rsidTr="005A60C2">
        <w:trPr>
          <w:trHeight w:val="278"/>
        </w:trPr>
        <w:tc>
          <w:tcPr>
            <w:tcW w:w="2179" w:type="dxa"/>
          </w:tcPr>
          <w:p w14:paraId="52DE3150" w14:textId="788D94BD" w:rsidR="00391FD3" w:rsidRPr="00AD3160" w:rsidRDefault="00E93F13" w:rsidP="00623CFC">
            <w:pPr>
              <w:pStyle w:val="infoblue"/>
            </w:pPr>
            <w:r>
              <w:t>BR03</w:t>
            </w:r>
          </w:p>
        </w:tc>
        <w:tc>
          <w:tcPr>
            <w:tcW w:w="3494" w:type="dxa"/>
          </w:tcPr>
          <w:p w14:paraId="3116A2C7" w14:textId="1F05DDB4" w:rsidR="00391FD3" w:rsidRPr="00AD3160" w:rsidRDefault="00F5799F" w:rsidP="00623CFC">
            <w:pPr>
              <w:pStyle w:val="infoblue"/>
            </w:pPr>
            <w:r>
              <w:t>The user</w:t>
            </w:r>
            <w:r w:rsidR="00DF7521">
              <w:t xml:space="preserve"> names should be Unique</w:t>
            </w:r>
          </w:p>
        </w:tc>
        <w:tc>
          <w:tcPr>
            <w:tcW w:w="2837" w:type="dxa"/>
          </w:tcPr>
          <w:p w14:paraId="4C6F8887" w14:textId="26511458" w:rsidR="00391FD3" w:rsidRPr="00AD3160" w:rsidRDefault="00AD3160" w:rsidP="00623CFC">
            <w:pPr>
              <w:pStyle w:val="infoblue"/>
            </w:pPr>
            <w:r w:rsidRPr="00AD3160">
              <w:t xml:space="preserve">Error </w:t>
            </w:r>
            <w:r w:rsidR="005A60C2">
              <w:t>message is displayed if same names are entered</w:t>
            </w:r>
          </w:p>
        </w:tc>
      </w:tr>
      <w:tr w:rsidR="00DF7521" w:rsidRPr="009F5790" w14:paraId="3672E7A3" w14:textId="77777777" w:rsidTr="005A60C2">
        <w:trPr>
          <w:trHeight w:val="278"/>
        </w:trPr>
        <w:tc>
          <w:tcPr>
            <w:tcW w:w="2179" w:type="dxa"/>
          </w:tcPr>
          <w:p w14:paraId="3D922E07" w14:textId="712D3785" w:rsidR="00DF7521" w:rsidRDefault="00DF7521" w:rsidP="00623CFC">
            <w:pPr>
              <w:pStyle w:val="infoblue"/>
            </w:pPr>
            <w:r>
              <w:lastRenderedPageBreak/>
              <w:t xml:space="preserve">BRO4   </w:t>
            </w:r>
          </w:p>
        </w:tc>
        <w:tc>
          <w:tcPr>
            <w:tcW w:w="3494" w:type="dxa"/>
          </w:tcPr>
          <w:p w14:paraId="2BFCA779" w14:textId="6EB7EB51" w:rsidR="00DF7521" w:rsidRDefault="00DF7521" w:rsidP="00623CFC">
            <w:pPr>
              <w:pStyle w:val="infoblue"/>
            </w:pPr>
            <w:r>
              <w:t>The user should enter 10 digit mobile number</w:t>
            </w:r>
          </w:p>
        </w:tc>
        <w:tc>
          <w:tcPr>
            <w:tcW w:w="2837" w:type="dxa"/>
          </w:tcPr>
          <w:p w14:paraId="16B19A23" w14:textId="20CB61F6" w:rsidR="00DF7521" w:rsidRPr="00AD3160" w:rsidRDefault="00DF7521" w:rsidP="00623CFC">
            <w:pPr>
              <w:pStyle w:val="infoblue"/>
            </w:pPr>
            <w:r>
              <w:t>Error message is displayed if the user enters invalid mobile number.</w:t>
            </w:r>
          </w:p>
        </w:tc>
      </w:tr>
      <w:tr w:rsidR="007E70B4" w:rsidRPr="009F5790" w14:paraId="06DD9124" w14:textId="77777777" w:rsidTr="005A60C2">
        <w:trPr>
          <w:trHeight w:val="278"/>
        </w:trPr>
        <w:tc>
          <w:tcPr>
            <w:tcW w:w="2179" w:type="dxa"/>
          </w:tcPr>
          <w:p w14:paraId="1CF594A1" w14:textId="204481D4" w:rsidR="007E70B4" w:rsidRDefault="00DF7521" w:rsidP="00623CFC">
            <w:pPr>
              <w:pStyle w:val="infoblue"/>
            </w:pPr>
            <w:r>
              <w:t>BR05</w:t>
            </w:r>
          </w:p>
        </w:tc>
        <w:tc>
          <w:tcPr>
            <w:tcW w:w="3494" w:type="dxa"/>
          </w:tcPr>
          <w:p w14:paraId="1453B8A3" w14:textId="4A770F96" w:rsidR="007E70B4" w:rsidRDefault="007E70B4" w:rsidP="00623CFC">
            <w:pPr>
              <w:pStyle w:val="infoblue"/>
            </w:pPr>
            <w:r>
              <w:t>The User name should have 3-10 characters</w:t>
            </w:r>
          </w:p>
        </w:tc>
        <w:tc>
          <w:tcPr>
            <w:tcW w:w="2837" w:type="dxa"/>
          </w:tcPr>
          <w:p w14:paraId="6ADEF804" w14:textId="549DC1A3" w:rsidR="007E70B4" w:rsidRPr="00AD3160" w:rsidRDefault="007E70B4" w:rsidP="00623CFC">
            <w:pPr>
              <w:pStyle w:val="infoblue"/>
            </w:pPr>
            <w:r>
              <w:t>Error message is displayed if the User name is not between 3-10</w:t>
            </w:r>
          </w:p>
        </w:tc>
      </w:tr>
      <w:tr w:rsidR="007E70B4" w:rsidRPr="009F5790" w14:paraId="7A3D6C38" w14:textId="77777777" w:rsidTr="005A60C2">
        <w:trPr>
          <w:trHeight w:val="278"/>
        </w:trPr>
        <w:tc>
          <w:tcPr>
            <w:tcW w:w="2179" w:type="dxa"/>
          </w:tcPr>
          <w:p w14:paraId="45B74E0C" w14:textId="3E063E76" w:rsidR="007E70B4" w:rsidRDefault="00DF7521" w:rsidP="00623CFC">
            <w:pPr>
              <w:pStyle w:val="infoblue"/>
            </w:pPr>
            <w:r>
              <w:t>BR06</w:t>
            </w:r>
          </w:p>
        </w:tc>
        <w:tc>
          <w:tcPr>
            <w:tcW w:w="3494" w:type="dxa"/>
          </w:tcPr>
          <w:p w14:paraId="243A0DCF" w14:textId="543DFA60" w:rsidR="007E70B4" w:rsidRDefault="00332A13" w:rsidP="00623CFC">
            <w:pPr>
              <w:pStyle w:val="infoblue"/>
            </w:pPr>
            <w:r>
              <w:t xml:space="preserve">The </w:t>
            </w:r>
            <w:proofErr w:type="spellStart"/>
            <w:r>
              <w:t>user_</w:t>
            </w:r>
            <w:r w:rsidR="007E70B4">
              <w:t>name</w:t>
            </w:r>
            <w:proofErr w:type="spellEnd"/>
            <w:r w:rsidR="007E70B4">
              <w:t xml:space="preserve"> should be only characters</w:t>
            </w:r>
          </w:p>
        </w:tc>
        <w:tc>
          <w:tcPr>
            <w:tcW w:w="2837" w:type="dxa"/>
          </w:tcPr>
          <w:p w14:paraId="623083CE" w14:textId="6C0DAA31" w:rsidR="007E70B4" w:rsidRDefault="007E70B4" w:rsidP="00623CFC">
            <w:pPr>
              <w:pStyle w:val="infoblue"/>
            </w:pPr>
            <w:r>
              <w:t>Error message is displayed if th</w:t>
            </w:r>
            <w:r w:rsidR="00332A13">
              <w:t>e user</w:t>
            </w:r>
            <w:r w:rsidR="00C961F0">
              <w:t xml:space="preserve"> name contain data apart from characters.</w:t>
            </w:r>
          </w:p>
        </w:tc>
      </w:tr>
      <w:tr w:rsidR="00556D3D" w:rsidRPr="009F5790" w14:paraId="33AAF41B" w14:textId="77777777" w:rsidTr="005A60C2">
        <w:trPr>
          <w:trHeight w:val="278"/>
        </w:trPr>
        <w:tc>
          <w:tcPr>
            <w:tcW w:w="2179" w:type="dxa"/>
          </w:tcPr>
          <w:p w14:paraId="30D4BB81" w14:textId="0C899989" w:rsidR="00556D3D" w:rsidRDefault="00DF7521" w:rsidP="00623CFC">
            <w:pPr>
              <w:pStyle w:val="infoblue"/>
            </w:pPr>
            <w:r>
              <w:t>BR07</w:t>
            </w:r>
          </w:p>
        </w:tc>
        <w:tc>
          <w:tcPr>
            <w:tcW w:w="3494" w:type="dxa"/>
          </w:tcPr>
          <w:p w14:paraId="6C2A14DC" w14:textId="381C9CF0" w:rsidR="00556D3D" w:rsidRDefault="00332A13" w:rsidP="00623CFC">
            <w:pPr>
              <w:pStyle w:val="infoblue"/>
            </w:pPr>
            <w:r>
              <w:t>Departure date should be greater than the arrival date</w:t>
            </w:r>
          </w:p>
        </w:tc>
        <w:tc>
          <w:tcPr>
            <w:tcW w:w="2837" w:type="dxa"/>
          </w:tcPr>
          <w:p w14:paraId="256F2353" w14:textId="0B942D1A" w:rsidR="00556D3D" w:rsidRDefault="00556D3D" w:rsidP="00623CFC">
            <w:pPr>
              <w:pStyle w:val="infoblue"/>
            </w:pPr>
            <w:r>
              <w:t xml:space="preserve">Error message is displayed </w:t>
            </w:r>
            <w:r w:rsidR="00332A13">
              <w:t>if the departure date is less than the arrival date</w:t>
            </w:r>
          </w:p>
        </w:tc>
      </w:tr>
    </w:tbl>
    <w:p w14:paraId="072D8D48" w14:textId="77777777" w:rsidR="007E70B4" w:rsidRDefault="009F5790" w:rsidP="00623CFC">
      <w:pPr>
        <w:pStyle w:val="StyleHeading1H1Mainheading1Heading1Heading10Head1h1Sec"/>
      </w:pPr>
      <w:bookmarkStart w:id="58" w:name="_Toc144299931"/>
      <w:bookmarkStart w:id="59" w:name="_Toc145125017"/>
      <w:bookmarkStart w:id="60" w:name="_Toc165439516"/>
      <w:bookmarkStart w:id="61" w:name="_Toc186019625"/>
      <w:bookmarkStart w:id="62" w:name="_Toc302030213"/>
      <w:r w:rsidRPr="009F5790">
        <w:lastRenderedPageBreak/>
        <w:t>Diagrams</w:t>
      </w:r>
      <w:bookmarkStart w:id="63" w:name="_Toc144299932"/>
      <w:bookmarkStart w:id="64" w:name="_Toc145125018"/>
      <w:bookmarkStart w:id="65" w:name="_Toc165439517"/>
      <w:bookmarkStart w:id="66" w:name="_Toc186019626"/>
      <w:bookmarkStart w:id="67" w:name="_Toc302030214"/>
      <w:bookmarkEnd w:id="58"/>
      <w:bookmarkEnd w:id="59"/>
      <w:bookmarkEnd w:id="60"/>
      <w:bookmarkEnd w:id="61"/>
      <w:bookmarkEnd w:id="62"/>
    </w:p>
    <w:p w14:paraId="21B76358" w14:textId="728B3C00" w:rsidR="00103298" w:rsidRDefault="009F5790" w:rsidP="00623CFC">
      <w:pPr>
        <w:pStyle w:val="StyleHeading1H1Mainheading1Heading1Heading10Head1h1Sec"/>
      </w:pPr>
      <w:r w:rsidRPr="009F5790">
        <w:t>Use Case Diagra</w:t>
      </w:r>
      <w:bookmarkEnd w:id="63"/>
      <w:bookmarkEnd w:id="64"/>
      <w:bookmarkEnd w:id="65"/>
      <w:bookmarkEnd w:id="66"/>
      <w:bookmarkEnd w:id="67"/>
      <w:r w:rsidR="007E70B4">
        <w:t>m</w:t>
      </w:r>
    </w:p>
    <w:p w14:paraId="57B1B0F8" w14:textId="6AD20C3F" w:rsidR="007E70B4" w:rsidRDefault="00B522F2" w:rsidP="00623CFC">
      <w:pPr>
        <w:pStyle w:val="StyleHeading1H1Mainheading1Heading1Heading10Head1h1Sec"/>
      </w:pPr>
      <w:bookmarkStart w:id="68" w:name="_GoBack"/>
      <w:r w:rsidRPr="00B522F2">
        <w:rPr>
          <w:noProof/>
          <w:lang w:eastAsia="en-US"/>
        </w:rPr>
        <w:drawing>
          <wp:inline distT="0" distB="0" distL="0" distR="0" wp14:anchorId="08B1C8BA" wp14:editId="21BB0556">
            <wp:extent cx="6532880" cy="4991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ada\Pictures\New folder (2)\Miniprojectumldg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650" cy="500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8"/>
    </w:p>
    <w:p w14:paraId="60B014A8" w14:textId="1BA4E12F" w:rsidR="007E70B4" w:rsidRPr="009F5790" w:rsidRDefault="007E70B4" w:rsidP="00623CFC">
      <w:pPr>
        <w:pStyle w:val="StyleHeading2Sub-headingH2ChapterNumberAppendixLetterchnh"/>
      </w:pPr>
    </w:p>
    <w:p w14:paraId="1025B5A9" w14:textId="1A32CC6D" w:rsidR="009F5790" w:rsidRPr="009F5790" w:rsidRDefault="009F5790" w:rsidP="00623CFC"/>
    <w:p w14:paraId="3743A5AF" w14:textId="6AEF5616" w:rsidR="009F5790" w:rsidRPr="009F5790" w:rsidRDefault="009F5790" w:rsidP="00623CFC">
      <w:pPr>
        <w:pStyle w:val="StyleHeading2Sub-headingH2ChapterNumberAppendixLetterchnh"/>
      </w:pPr>
      <w:bookmarkStart w:id="69" w:name="_Toc144299933"/>
      <w:bookmarkStart w:id="70" w:name="_Toc145125019"/>
      <w:r w:rsidRPr="009F5790">
        <w:br w:type="page"/>
      </w:r>
      <w:bookmarkEnd w:id="69"/>
      <w:bookmarkEnd w:id="70"/>
    </w:p>
    <w:p w14:paraId="35E2DE9C" w14:textId="7EEBA7EE" w:rsidR="009F5790" w:rsidRPr="00EB22BC" w:rsidRDefault="00481777" w:rsidP="00623CFC">
      <w:pPr>
        <w:pStyle w:val="TOCHeading"/>
        <w:rPr>
          <w:color w:val="AC082B"/>
        </w:rPr>
      </w:pPr>
      <w:bookmarkStart w:id="71" w:name="_Toc144299934"/>
      <w:bookmarkStart w:id="72" w:name="_Toc145125020"/>
      <w:bookmarkStart w:id="73" w:name="_Toc165439519"/>
      <w:bookmarkStart w:id="74" w:name="_Toc186019628"/>
      <w:bookmarkStart w:id="75" w:name="_Toc302030216"/>
      <w:r w:rsidRPr="00EB22BC">
        <w:rPr>
          <w:color w:val="AC082B"/>
        </w:rPr>
        <w:lastRenderedPageBreak/>
        <w:t xml:space="preserve">   </w:t>
      </w:r>
      <w:r w:rsidR="0012294A" w:rsidRPr="00EB22BC">
        <w:rPr>
          <w:color w:val="AC082B"/>
        </w:rPr>
        <w:t>10.</w:t>
      </w:r>
      <w:r w:rsidRPr="00EB22BC">
        <w:rPr>
          <w:color w:val="AC082B"/>
        </w:rPr>
        <w:t xml:space="preserve">  </w:t>
      </w:r>
      <w:r w:rsidR="009F5790" w:rsidRPr="00EB22BC">
        <w:rPr>
          <w:color w:val="AC082B"/>
        </w:rPr>
        <w:t>Scenarios</w:t>
      </w:r>
      <w:bookmarkEnd w:id="71"/>
      <w:bookmarkEnd w:id="72"/>
      <w:bookmarkEnd w:id="73"/>
      <w:bookmarkEnd w:id="74"/>
      <w:bookmarkEnd w:id="75"/>
    </w:p>
    <w:p w14:paraId="472550AD" w14:textId="678104C3" w:rsidR="009F5790" w:rsidRPr="009F5790" w:rsidRDefault="009F5790" w:rsidP="00623CFC">
      <w:pPr>
        <w:pStyle w:val="StyleHeading2Sub-headingH2ChapterNumberAppendixLetterchnh"/>
      </w:pPr>
      <w:bookmarkStart w:id="76" w:name="_Toc144299935"/>
      <w:bookmarkStart w:id="77" w:name="_Toc145125021"/>
      <w:bookmarkStart w:id="78" w:name="_Toc165439520"/>
      <w:bookmarkStart w:id="79" w:name="_Toc186019629"/>
      <w:bookmarkStart w:id="80" w:name="_Toc302030217"/>
      <w:r w:rsidRPr="009F5790">
        <w:t>Success Scenarios</w:t>
      </w:r>
      <w:bookmarkEnd w:id="76"/>
      <w:bookmarkEnd w:id="77"/>
      <w:bookmarkEnd w:id="78"/>
      <w:bookmarkEnd w:id="79"/>
      <w:bookmarkEnd w:id="80"/>
    </w:p>
    <w:p w14:paraId="37B8C6AE" w14:textId="77777777" w:rsidR="002B1A21" w:rsidRPr="009F5790" w:rsidRDefault="002B1A21" w:rsidP="00623CFC">
      <w:pPr>
        <w:pStyle w:val="StyleHeading2Sub-headingH2ChapterNumberAppendixLetterchnh"/>
      </w:pPr>
      <w:bookmarkStart w:id="81" w:name="_Toc144299936"/>
      <w:bookmarkStart w:id="82" w:name="_Toc145125022"/>
      <w:bookmarkStart w:id="83" w:name="_Toc165439521"/>
      <w:bookmarkStart w:id="84" w:name="_Toc186019630"/>
      <w:bookmarkStart w:id="85" w:name="_Toc302030218"/>
    </w:p>
    <w:p w14:paraId="398DB7B5" w14:textId="01E1792A" w:rsidR="006A5FD5" w:rsidRDefault="002B1A21" w:rsidP="00C96B37">
      <w:pPr>
        <w:pStyle w:val="ListParagraph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6A5FD5">
        <w:rPr>
          <w:rFonts w:eastAsiaTheme="majorEastAsia"/>
        </w:rPr>
        <w:t>registration in</w:t>
      </w:r>
      <w:r w:rsidR="00342115">
        <w:rPr>
          <w:rFonts w:eastAsiaTheme="majorEastAsia"/>
        </w:rPr>
        <w:t xml:space="preserve"> </w:t>
      </w:r>
      <w:r w:rsidR="005C51E6">
        <w:rPr>
          <w:rFonts w:eastAsiaTheme="majorEastAsia"/>
        </w:rPr>
        <w:t>cheapStays.com</w:t>
      </w:r>
      <w:r w:rsidR="006A5FD5">
        <w:rPr>
          <w:rFonts w:eastAsiaTheme="majorEastAsia"/>
        </w:rPr>
        <w:t xml:space="preserve"> Website.</w:t>
      </w:r>
    </w:p>
    <w:p w14:paraId="46AAC4DF" w14:textId="0C5915E1" w:rsidR="002B1A21" w:rsidRPr="006A5FD5" w:rsidRDefault="006A5FD5" w:rsidP="00C96B37">
      <w:pPr>
        <w:pStyle w:val="ListParagraph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Successful Us</w:t>
      </w:r>
      <w:r w:rsidR="005C51E6">
        <w:rPr>
          <w:rFonts w:eastAsiaTheme="majorEastAsia"/>
        </w:rPr>
        <w:t>er Activation in cheapStays.com</w:t>
      </w:r>
      <w:r>
        <w:rPr>
          <w:rFonts w:eastAsiaTheme="majorEastAsia"/>
        </w:rPr>
        <w:t xml:space="preserve"> Website.</w:t>
      </w:r>
      <w:r w:rsidR="00C961F0" w:rsidRPr="006A5FD5">
        <w:rPr>
          <w:rFonts w:eastAsiaTheme="majorEastAsia"/>
        </w:rPr>
        <w:t xml:space="preserve"> </w:t>
      </w:r>
    </w:p>
    <w:p w14:paraId="17B36821" w14:textId="31862485" w:rsidR="009F5790" w:rsidRPr="009F5790" w:rsidRDefault="009F5790" w:rsidP="00623CFC">
      <w:pPr>
        <w:pStyle w:val="StyleHeading2Sub-headingH2ChapterNumberAppendixLetterchnh"/>
      </w:pPr>
      <w:r w:rsidRPr="009F5790">
        <w:t>Failure Scenarios</w:t>
      </w:r>
      <w:bookmarkEnd w:id="81"/>
      <w:bookmarkEnd w:id="82"/>
      <w:bookmarkEnd w:id="83"/>
      <w:bookmarkEnd w:id="84"/>
      <w:bookmarkEnd w:id="85"/>
    </w:p>
    <w:p w14:paraId="68F823D1" w14:textId="04912FAD" w:rsidR="009E2863" w:rsidRDefault="009E2863" w:rsidP="00C96B37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proofErr w:type="gramStart"/>
      <w:r w:rsidR="00C961F0">
        <w:rPr>
          <w:rFonts w:eastAsiaTheme="majorEastAsia"/>
        </w:rPr>
        <w:t xml:space="preserve">submission </w:t>
      </w:r>
      <w:r w:rsidR="00AB151B">
        <w:rPr>
          <w:rFonts w:eastAsiaTheme="majorEastAsia"/>
        </w:rPr>
        <w:t xml:space="preserve"> d</w:t>
      </w:r>
      <w:r w:rsidR="00C961F0">
        <w:rPr>
          <w:rFonts w:eastAsiaTheme="majorEastAsia"/>
        </w:rPr>
        <w:t>ue</w:t>
      </w:r>
      <w:proofErr w:type="gramEnd"/>
      <w:r w:rsidR="00C961F0">
        <w:rPr>
          <w:rFonts w:eastAsiaTheme="majorEastAsia"/>
        </w:rPr>
        <w:t xml:space="preserve"> to leaving any mandatory fields </w:t>
      </w:r>
      <w:r w:rsidR="00342115">
        <w:rPr>
          <w:rFonts w:eastAsiaTheme="majorEastAsia"/>
        </w:rPr>
        <w:t>blank.</w:t>
      </w:r>
      <w:r>
        <w:rPr>
          <w:rFonts w:eastAsiaTheme="majorEastAsia"/>
        </w:rPr>
        <w:t xml:space="preserve"> </w:t>
      </w:r>
    </w:p>
    <w:p w14:paraId="1D01AAE3" w14:textId="08702166" w:rsidR="00342115" w:rsidRDefault="00041C8B" w:rsidP="00C96B37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Faile</w:t>
      </w:r>
      <w:r w:rsidR="00C961F0">
        <w:rPr>
          <w:rFonts w:eastAsiaTheme="majorEastAsia"/>
        </w:rPr>
        <w:t xml:space="preserve">d </w:t>
      </w:r>
      <w:proofErr w:type="gramStart"/>
      <w:r w:rsidR="00C961F0">
        <w:rPr>
          <w:rFonts w:eastAsiaTheme="majorEastAsia"/>
        </w:rPr>
        <w:t xml:space="preserve">submission </w:t>
      </w:r>
      <w:r>
        <w:rPr>
          <w:rFonts w:eastAsiaTheme="majorEastAsia"/>
        </w:rPr>
        <w:t xml:space="preserve"> </w:t>
      </w:r>
      <w:r w:rsidR="00C961F0">
        <w:rPr>
          <w:rFonts w:eastAsiaTheme="majorEastAsia"/>
        </w:rPr>
        <w:t>due</w:t>
      </w:r>
      <w:proofErr w:type="gramEnd"/>
      <w:r w:rsidR="00C961F0">
        <w:rPr>
          <w:rFonts w:eastAsiaTheme="majorEastAsia"/>
        </w:rPr>
        <w:t xml:space="preserve"> to entering existing name.</w:t>
      </w:r>
    </w:p>
    <w:p w14:paraId="1E643B8B" w14:textId="253C5B9C" w:rsidR="00C961F0" w:rsidRDefault="00C961F0" w:rsidP="00C96B37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Failed submission due to entering invalid name length.</w:t>
      </w:r>
    </w:p>
    <w:p w14:paraId="634EDEFA" w14:textId="63E0E085" w:rsidR="006A5FD5" w:rsidRDefault="006A5FD5" w:rsidP="00C96B37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Failed submission due to entering invalid values for gender field.</w:t>
      </w:r>
    </w:p>
    <w:p w14:paraId="4512356B" w14:textId="1FA2B846" w:rsidR="006A5FD5" w:rsidRDefault="006A5FD5" w:rsidP="00C96B37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Failed submission due to incorrect mobile number.</w:t>
      </w:r>
    </w:p>
    <w:p w14:paraId="408417BE" w14:textId="268FA459" w:rsidR="006A5FD5" w:rsidRDefault="006A5FD5" w:rsidP="00C96B37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Failed due to Data/Network issues.</w:t>
      </w:r>
    </w:p>
    <w:p w14:paraId="54859F47" w14:textId="77777777" w:rsidR="00C961F0" w:rsidRPr="006A5FD5" w:rsidRDefault="00C961F0" w:rsidP="00623CFC">
      <w:pPr>
        <w:rPr>
          <w:rFonts w:eastAsiaTheme="majorEastAsia"/>
        </w:rPr>
      </w:pPr>
    </w:p>
    <w:p w14:paraId="1260B627" w14:textId="7E5BA00A" w:rsidR="009F5790" w:rsidRPr="006A5FD5" w:rsidRDefault="009F5790" w:rsidP="00623CFC">
      <w:pPr>
        <w:pStyle w:val="ListParagraph"/>
        <w:rPr>
          <w:rFonts w:eastAsiaTheme="majorEastAsia"/>
        </w:rPr>
      </w:pPr>
    </w:p>
    <w:p w14:paraId="2338ADB1" w14:textId="77777777" w:rsidR="009F5790" w:rsidRPr="009F5790" w:rsidRDefault="009F5790" w:rsidP="00623CFC"/>
    <w:p w14:paraId="506C29A1" w14:textId="1FC55DC4" w:rsidR="009F5790" w:rsidRDefault="0012294A" w:rsidP="00623CFC">
      <w:pPr>
        <w:pStyle w:val="StyleHeading1H1Mainheading1Heading1Heading10Head1h1Sec"/>
      </w:pPr>
      <w:bookmarkStart w:id="86" w:name="_Toc144299937"/>
      <w:bookmarkStart w:id="87" w:name="_Toc145125023"/>
      <w:bookmarkStart w:id="88" w:name="_Toc165439522"/>
      <w:bookmarkStart w:id="89" w:name="_Toc186019631"/>
      <w:bookmarkStart w:id="90" w:name="_Toc302030219"/>
      <w:r>
        <w:t>11</w:t>
      </w:r>
      <w:proofErr w:type="gramStart"/>
      <w:r>
        <w:t>.</w:t>
      </w:r>
      <w:r w:rsidR="009F5790" w:rsidRPr="009F5790">
        <w:t>Issues</w:t>
      </w:r>
      <w:bookmarkEnd w:id="86"/>
      <w:bookmarkEnd w:id="87"/>
      <w:bookmarkEnd w:id="88"/>
      <w:bookmarkEnd w:id="89"/>
      <w:bookmarkEnd w:id="90"/>
      <w:proofErr w:type="gramEnd"/>
    </w:p>
    <w:p w14:paraId="44060F7D" w14:textId="23F00337" w:rsidR="00005D4D" w:rsidRDefault="00005D4D" w:rsidP="00C96B37">
      <w:pPr>
        <w:pStyle w:val="NoSpacing"/>
        <w:numPr>
          <w:ilvl w:val="0"/>
          <w:numId w:val="11"/>
        </w:numPr>
      </w:pPr>
      <w:r>
        <w:t>What is to be done if web server is down?</w:t>
      </w:r>
    </w:p>
    <w:p w14:paraId="2A94A7A4" w14:textId="083D35A2" w:rsidR="00005D4D" w:rsidRDefault="00005D4D" w:rsidP="00C96B37">
      <w:pPr>
        <w:pStyle w:val="NoSpacing"/>
        <w:numPr>
          <w:ilvl w:val="0"/>
          <w:numId w:val="11"/>
        </w:numPr>
      </w:pPr>
      <w:r>
        <w:t>What is to be done if there is data connectivity error?</w:t>
      </w:r>
    </w:p>
    <w:p w14:paraId="1C179233" w14:textId="77FB3DAB" w:rsidR="006A5FD5" w:rsidRPr="00005D4D" w:rsidRDefault="006A5FD5" w:rsidP="00623CFC">
      <w:pPr>
        <w:pStyle w:val="NoSpacing"/>
      </w:pPr>
    </w:p>
    <w:p w14:paraId="3B4B31B3" w14:textId="77777777" w:rsidR="009F5790" w:rsidRPr="00581F27" w:rsidRDefault="009F5790" w:rsidP="00623CFC">
      <w:pPr>
        <w:pStyle w:val="infoblue"/>
      </w:pPr>
    </w:p>
    <w:p w14:paraId="1FF280E3" w14:textId="22D88388" w:rsidR="006A5FD5" w:rsidRDefault="0012294A" w:rsidP="00623CFC">
      <w:pPr>
        <w:pStyle w:val="StyleHeading1H1Mainheading1Heading1Heading10Head1h1Sec"/>
      </w:pPr>
      <w:bookmarkStart w:id="91" w:name="_Toc144299938"/>
      <w:bookmarkStart w:id="92" w:name="_Toc145125024"/>
      <w:bookmarkStart w:id="93" w:name="_Toc165439523"/>
      <w:bookmarkStart w:id="94" w:name="_Toc186019632"/>
      <w:bookmarkStart w:id="95" w:name="_Toc302030220"/>
      <w:r w:rsidRPr="00EB22BC">
        <w:rPr>
          <w:rStyle w:val="Emphasis"/>
          <w:i w:val="0"/>
          <w:color w:val="C00000"/>
        </w:rPr>
        <w:t>12.</w:t>
      </w:r>
      <w:r w:rsidR="008154DC" w:rsidRPr="00EB22BC">
        <w:rPr>
          <w:rFonts w:ascii="Trebuchet MS" w:eastAsia="Times New Roman" w:hAnsi="Trebuchet MS" w:cs="Times New Roman"/>
          <w:i/>
          <w:iCs/>
          <w:color w:val="C00000"/>
          <w:kern w:val="0"/>
          <w:sz w:val="20"/>
          <w:szCs w:val="20"/>
          <w:lang w:val="en-GB" w:eastAsia="en-US"/>
        </w:rPr>
        <w:t xml:space="preserve"> </w:t>
      </w:r>
      <w:r w:rsidR="00481777" w:rsidRPr="00EB22BC">
        <w:rPr>
          <w:rFonts w:ascii="Trebuchet MS" w:eastAsia="Times New Roman" w:hAnsi="Trebuchet MS" w:cs="Times New Roman"/>
          <w:i/>
          <w:iCs/>
          <w:color w:val="C00000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</w:t>
      </w:r>
      <w:bookmarkEnd w:id="91"/>
      <w:bookmarkEnd w:id="92"/>
      <w:bookmarkEnd w:id="93"/>
      <w:bookmarkEnd w:id="94"/>
      <w:bookmarkEnd w:id="95"/>
      <w:r w:rsidR="006C69F0">
        <w:t>s</w:t>
      </w:r>
      <w:r w:rsidR="006A5FD5">
        <w:t xml:space="preserve"> </w:t>
      </w:r>
    </w:p>
    <w:p w14:paraId="04CA18E4" w14:textId="2BB1B416" w:rsidR="0012294A" w:rsidRPr="005B3604" w:rsidRDefault="006A5FD5" w:rsidP="00623CFC">
      <w:pPr>
        <w:pStyle w:val="TOC1"/>
        <w:rPr>
          <w:b/>
          <w:bCs/>
          <w:iCs/>
        </w:rPr>
      </w:pPr>
      <w:r>
        <w:t>1.All the links should be in blue color.</w:t>
      </w:r>
      <w:r w:rsidR="0012294A" w:rsidRPr="0012294A">
        <w:t xml:space="preserve"> </w:t>
      </w:r>
    </w:p>
    <w:p w14:paraId="32B0AD19" w14:textId="67C87FEA" w:rsidR="006A5FD5" w:rsidRPr="006A5FD5" w:rsidRDefault="005C51E6" w:rsidP="00623CFC">
      <w:proofErr w:type="gramStart"/>
      <w:r>
        <w:t>2</w:t>
      </w:r>
      <w:r w:rsidR="006A5FD5">
        <w:t>.All</w:t>
      </w:r>
      <w:proofErr w:type="gramEnd"/>
      <w:r w:rsidR="006A5FD5">
        <w:t xml:space="preserve"> the mandatory fields should be auto focused.</w:t>
      </w:r>
    </w:p>
    <w:p w14:paraId="0A1EEE56" w14:textId="77777777" w:rsidR="009F5790" w:rsidRPr="009F5790" w:rsidRDefault="009F5790" w:rsidP="00623CFC"/>
    <w:p w14:paraId="57428C05" w14:textId="62647F1E" w:rsidR="0012294A" w:rsidRDefault="003757C4" w:rsidP="00623CFC">
      <w:pPr>
        <w:pStyle w:val="StyleHeading1H1Mainheading1Heading1Heading10Head1h1Sec"/>
      </w:pPr>
      <w:bookmarkStart w:id="96" w:name="_Toc144299941"/>
      <w:bookmarkStart w:id="97" w:name="_Toc145125027"/>
      <w:bookmarkStart w:id="98" w:name="_Toc165439526"/>
      <w:bookmarkStart w:id="99" w:name="_Toc186019635"/>
      <w:bookmarkStart w:id="100" w:name="_Toc302030223"/>
      <w:r>
        <w:t xml:space="preserve">13. </w:t>
      </w:r>
      <w:r w:rsidR="0012294A">
        <w:t>Inter system dependencies</w:t>
      </w:r>
    </w:p>
    <w:p w14:paraId="7EAEFD43" w14:textId="0EE42490" w:rsidR="003757C4" w:rsidRPr="008D4ECC" w:rsidRDefault="003757C4" w:rsidP="00C96B37">
      <w:pPr>
        <w:pStyle w:val="ListParagraph"/>
        <w:numPr>
          <w:ilvl w:val="0"/>
          <w:numId w:val="15"/>
        </w:numPr>
      </w:pPr>
      <w:r>
        <w:t xml:space="preserve">Module:  If the user enters invalid credentials: </w:t>
      </w:r>
    </w:p>
    <w:p w14:paraId="1A36F2B8" w14:textId="77777777" w:rsidR="003757C4" w:rsidRPr="008D4ECC" w:rsidRDefault="003757C4" w:rsidP="00623CFC"/>
    <w:p w14:paraId="490A4E97" w14:textId="4D3CB975" w:rsidR="003757C4" w:rsidRPr="008D4ECC" w:rsidRDefault="003757C4" w:rsidP="00623CFC">
      <w:r w:rsidRPr="008D4ECC">
        <w:t>Impact: If the user tri</w:t>
      </w:r>
      <w:r>
        <w:t>es to enter the site after entering invalid credentials he is not navigated to the site</w:t>
      </w:r>
      <w:proofErr w:type="gramStart"/>
      <w:r>
        <w:t>.</w:t>
      </w:r>
      <w:r w:rsidRPr="008D4ECC">
        <w:t>.</w:t>
      </w:r>
      <w:proofErr w:type="gramEnd"/>
    </w:p>
    <w:p w14:paraId="2B75D737" w14:textId="77777777" w:rsidR="003757C4" w:rsidRPr="008D4ECC" w:rsidRDefault="003757C4" w:rsidP="00623CFC"/>
    <w:p w14:paraId="62CE2315" w14:textId="4F6E5D55" w:rsidR="003757C4" w:rsidRPr="008D4ECC" w:rsidRDefault="003757C4" w:rsidP="00C96B37">
      <w:pPr>
        <w:pStyle w:val="ListParagraph"/>
        <w:numPr>
          <w:ilvl w:val="0"/>
          <w:numId w:val="15"/>
        </w:numPr>
      </w:pPr>
      <w:proofErr w:type="spellStart"/>
      <w:r w:rsidRPr="008D4ECC">
        <w:t>Module</w:t>
      </w:r>
      <w:r>
        <w:t>:If</w:t>
      </w:r>
      <w:proofErr w:type="spellEnd"/>
      <w:r>
        <w:t xml:space="preserve"> the new user enter invalid credentials</w:t>
      </w:r>
    </w:p>
    <w:p w14:paraId="1924CF1F" w14:textId="77777777" w:rsidR="003757C4" w:rsidRPr="008D4ECC" w:rsidRDefault="003757C4" w:rsidP="00623CFC"/>
    <w:p w14:paraId="342AA0B8" w14:textId="56DF50E7" w:rsidR="003757C4" w:rsidRPr="008D4ECC" w:rsidRDefault="003757C4" w:rsidP="00623CFC">
      <w:r w:rsidRPr="008D4ECC">
        <w:t>Impact: If the u</w:t>
      </w:r>
      <w:r>
        <w:t>ser enters invalid credentials he cannot be registered successfully</w:t>
      </w:r>
      <w:r w:rsidRPr="008D4ECC">
        <w:t>.</w:t>
      </w:r>
    </w:p>
    <w:p w14:paraId="0D02E1C7" w14:textId="77777777" w:rsidR="003757C4" w:rsidRDefault="003757C4" w:rsidP="00623CFC">
      <w:pPr>
        <w:pStyle w:val="StyleHeading1H1Mainheading1Heading1Heading10Head1h1Sec"/>
      </w:pPr>
    </w:p>
    <w:p w14:paraId="452C2577" w14:textId="4E444256" w:rsidR="0012294A" w:rsidRDefault="0012294A" w:rsidP="00623CFC">
      <w:pPr>
        <w:pStyle w:val="StyleHeading1H1Mainheading1Heading1Heading10Head1h1Sec"/>
      </w:pPr>
      <w:r>
        <w:t>14</w:t>
      </w:r>
      <w:proofErr w:type="gramStart"/>
      <w:r>
        <w:t>.Integration</w:t>
      </w:r>
      <w:proofErr w:type="gramEnd"/>
      <w:r>
        <w:t xml:space="preserve"> with an already </w:t>
      </w:r>
      <w:proofErr w:type="spellStart"/>
      <w:r>
        <w:t>existting</w:t>
      </w:r>
      <w:proofErr w:type="spellEnd"/>
      <w:r>
        <w:t xml:space="preserve">  system of the &lt;&lt;Customer&gt;&gt;</w:t>
      </w:r>
    </w:p>
    <w:p w14:paraId="1393DBC6" w14:textId="3D1B7A1B" w:rsidR="003757C4" w:rsidRPr="008D4ECC" w:rsidRDefault="003757C4" w:rsidP="00623CFC">
      <w:r w:rsidRPr="008D4ECC">
        <w:t>Module: User is employee of compa</w:t>
      </w:r>
      <w:r>
        <w:t>ny and exists in the Customer</w:t>
      </w:r>
      <w:r w:rsidRPr="008D4ECC">
        <w:t xml:space="preserve"> system</w:t>
      </w:r>
    </w:p>
    <w:p w14:paraId="2A6302A3" w14:textId="77777777" w:rsidR="003757C4" w:rsidRPr="008D4ECC" w:rsidRDefault="003757C4" w:rsidP="00623CFC"/>
    <w:p w14:paraId="3368FA89" w14:textId="656BAB26" w:rsidR="003757C4" w:rsidRPr="008D4ECC" w:rsidRDefault="003757C4" w:rsidP="00623CFC">
      <w:r>
        <w:t xml:space="preserve">Entity:  Customer, </w:t>
      </w:r>
      <w:r w:rsidRPr="008D4ECC">
        <w:t>applications</w:t>
      </w:r>
    </w:p>
    <w:p w14:paraId="5D603302" w14:textId="77777777" w:rsidR="003757C4" w:rsidRPr="008D4ECC" w:rsidRDefault="003757C4" w:rsidP="00623CFC"/>
    <w:p w14:paraId="4E91BA61" w14:textId="3343647D" w:rsidR="003757C4" w:rsidRPr="008D4ECC" w:rsidRDefault="003757C4" w:rsidP="00623CFC">
      <w:proofErr w:type="spellStart"/>
      <w:r>
        <w:t>Information</w:t>
      </w:r>
      <w:proofErr w:type="gramStart"/>
      <w:r>
        <w:t>:Customer</w:t>
      </w:r>
      <w:proofErr w:type="spellEnd"/>
      <w:proofErr w:type="gramEnd"/>
      <w:r>
        <w:t xml:space="preserve"> is a valid registered user who can access the site from </w:t>
      </w:r>
      <w:proofErr w:type="spellStart"/>
      <w:r>
        <w:t>any where</w:t>
      </w:r>
      <w:proofErr w:type="spellEnd"/>
      <w:r>
        <w:t xml:space="preserve"> using his credentials and perform various </w:t>
      </w:r>
      <w:proofErr w:type="spellStart"/>
      <w:r>
        <w:t>activies</w:t>
      </w:r>
      <w:proofErr w:type="spellEnd"/>
      <w:r>
        <w:t xml:space="preserve"> like booking a trip, making </w:t>
      </w:r>
      <w:proofErr w:type="spellStart"/>
      <w:r>
        <w:t>payments,referencing</w:t>
      </w:r>
      <w:proofErr w:type="spellEnd"/>
      <w:r>
        <w:t xml:space="preserve"> etc</w:t>
      </w:r>
      <w:r w:rsidRPr="008D4ECC">
        <w:t>.</w:t>
      </w:r>
    </w:p>
    <w:p w14:paraId="502F9FCF" w14:textId="77777777" w:rsidR="003757C4" w:rsidRDefault="003757C4" w:rsidP="00623CFC">
      <w:pPr>
        <w:pStyle w:val="StyleHeading1H1Mainheading1Heading1Heading10Head1h1Sec"/>
      </w:pPr>
    </w:p>
    <w:p w14:paraId="50AD47E6" w14:textId="1CB55944" w:rsidR="009F5790" w:rsidRPr="009F5790" w:rsidRDefault="0012294A" w:rsidP="00623CFC">
      <w:pPr>
        <w:pStyle w:val="StyleHeading1H1Mainheading1Heading1Heading10Head1h1Sec"/>
      </w:pPr>
      <w:r>
        <w:t>15</w:t>
      </w:r>
      <w:proofErr w:type="gramStart"/>
      <w:r>
        <w:t>.</w:t>
      </w:r>
      <w:r w:rsidR="009F5790" w:rsidRPr="009F5790">
        <w:t>Assumptions</w:t>
      </w:r>
      <w:bookmarkEnd w:id="96"/>
      <w:bookmarkEnd w:id="97"/>
      <w:bookmarkEnd w:id="98"/>
      <w:bookmarkEnd w:id="99"/>
      <w:bookmarkEnd w:id="100"/>
      <w:proofErr w:type="gramEnd"/>
    </w:p>
    <w:p w14:paraId="5C529889" w14:textId="6A40E680" w:rsidR="009943F5" w:rsidRDefault="00BD011C" w:rsidP="00623CFC">
      <w:pPr>
        <w:pStyle w:val="NoSpacing"/>
      </w:pPr>
      <w:proofErr w:type="gramStart"/>
      <w:r>
        <w:t>1.</w:t>
      </w:r>
      <w:r w:rsidR="006A5FD5">
        <w:t>Only</w:t>
      </w:r>
      <w:proofErr w:type="gramEnd"/>
      <w:r w:rsidR="006A5FD5">
        <w:t xml:space="preserve"> registered </w:t>
      </w:r>
      <w:r w:rsidR="00AB151B">
        <w:t>user</w:t>
      </w:r>
      <w:r w:rsidR="006A5FD5">
        <w:t>s</w:t>
      </w:r>
      <w:r w:rsidR="00AB151B">
        <w:t xml:space="preserve"> </w:t>
      </w:r>
      <w:r w:rsidR="00F12CE5">
        <w:t>can avail this service.</w:t>
      </w:r>
    </w:p>
    <w:p w14:paraId="2CEADD03" w14:textId="193F6A1C" w:rsidR="006A5FD5" w:rsidRDefault="006A5FD5" w:rsidP="00623CFC">
      <w:pPr>
        <w:pStyle w:val="NoSpacing"/>
      </w:pPr>
      <w:proofErr w:type="gramStart"/>
      <w:r>
        <w:t>2.</w:t>
      </w:r>
      <w:r w:rsidR="00E76027">
        <w:t>Provides</w:t>
      </w:r>
      <w:proofErr w:type="gramEnd"/>
      <w:r w:rsidR="00E76027">
        <w:t xml:space="preserve"> trips via all modes of transportation.</w:t>
      </w:r>
    </w:p>
    <w:p w14:paraId="56D7B941" w14:textId="77777777" w:rsidR="006A5FD5" w:rsidRDefault="006A5FD5" w:rsidP="00623CFC">
      <w:pPr>
        <w:pStyle w:val="NoSpacing"/>
      </w:pPr>
    </w:p>
    <w:p w14:paraId="67B29F3A" w14:textId="77777777" w:rsidR="009943F5" w:rsidRDefault="009943F5" w:rsidP="00623CFC">
      <w:pPr>
        <w:pStyle w:val="NoSpacing"/>
      </w:pPr>
    </w:p>
    <w:p w14:paraId="4A935DA5" w14:textId="77777777" w:rsidR="009943F5" w:rsidRPr="009F5790" w:rsidRDefault="009943F5" w:rsidP="00623CFC">
      <w:pPr>
        <w:pStyle w:val="NoSpacing"/>
      </w:pPr>
    </w:p>
    <w:p w14:paraId="507C4500" w14:textId="77777777" w:rsidR="009F5790" w:rsidRPr="009F5790" w:rsidRDefault="009F5790" w:rsidP="00623CFC"/>
    <w:p w14:paraId="4A6FF747" w14:textId="77777777" w:rsidR="009F5790" w:rsidRPr="009F5790" w:rsidRDefault="009F5790" w:rsidP="00623CFC"/>
    <w:p w14:paraId="446E364F" w14:textId="57EF95A0" w:rsidR="009F5790" w:rsidRPr="001C4D77" w:rsidRDefault="009F5790" w:rsidP="00623CFC">
      <w:r w:rsidRPr="001C4D77">
        <w:t>REVISION HISTORY OF THE WORK PRODUCT</w:t>
      </w:r>
    </w:p>
    <w:p w14:paraId="53265488" w14:textId="0EEBBB8F" w:rsidR="009F5790" w:rsidRPr="001C4D77" w:rsidRDefault="009F5790" w:rsidP="00623CFC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Default="009F5790" w:rsidP="00623CFC"/>
    <w:p w14:paraId="164EFCAD" w14:textId="77777777" w:rsidR="00323907" w:rsidRDefault="00323907" w:rsidP="00623CFC"/>
    <w:p w14:paraId="6F40365C" w14:textId="77777777" w:rsidR="00323907" w:rsidRDefault="00323907" w:rsidP="00623CFC"/>
    <w:p w14:paraId="0D726C7F" w14:textId="77777777" w:rsidR="00323907" w:rsidRDefault="00323907" w:rsidP="00623CFC"/>
    <w:p w14:paraId="79B90E63" w14:textId="77777777" w:rsidR="00323907" w:rsidRDefault="00323907" w:rsidP="00623CFC"/>
    <w:p w14:paraId="4B69EC64" w14:textId="77777777" w:rsidR="00323907" w:rsidRDefault="00323907" w:rsidP="00623CFC"/>
    <w:p w14:paraId="399E9F0E" w14:textId="77777777" w:rsidR="00323907" w:rsidRDefault="00323907" w:rsidP="00623CFC"/>
    <w:p w14:paraId="1548B70D" w14:textId="77777777" w:rsidR="00323907" w:rsidRDefault="00323907" w:rsidP="00623CFC"/>
    <w:p w14:paraId="21A334D5" w14:textId="77777777" w:rsidR="00323907" w:rsidRDefault="00323907" w:rsidP="00623CFC"/>
    <w:p w14:paraId="0D2E9152" w14:textId="77777777" w:rsidR="00323907" w:rsidRDefault="00323907" w:rsidP="00623CFC"/>
    <w:p w14:paraId="4E89A445" w14:textId="77777777" w:rsidR="00323907" w:rsidRDefault="00323907" w:rsidP="00623CFC"/>
    <w:p w14:paraId="116FCEB9" w14:textId="77777777" w:rsidR="00323907" w:rsidRDefault="00323907" w:rsidP="00623CFC"/>
    <w:p w14:paraId="095A5904" w14:textId="77777777" w:rsidR="00323907" w:rsidRDefault="00323907" w:rsidP="00623CFC"/>
    <w:p w14:paraId="6A159EB4" w14:textId="77777777" w:rsidR="00323907" w:rsidRDefault="00323907" w:rsidP="00623CFC"/>
    <w:p w14:paraId="5A765EB1" w14:textId="77777777" w:rsidR="00323907" w:rsidRPr="009F5790" w:rsidRDefault="00323907" w:rsidP="00623CFC"/>
    <w:p w14:paraId="27DB307B" w14:textId="77777777" w:rsidR="009F5790" w:rsidRPr="009F5790" w:rsidRDefault="009F5790" w:rsidP="00623CFC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768"/>
        <w:gridCol w:w="1890"/>
        <w:gridCol w:w="1435"/>
        <w:gridCol w:w="2296"/>
      </w:tblGrid>
      <w:tr w:rsidR="009F5790" w:rsidRPr="009F5790" w14:paraId="25E5122B" w14:textId="77777777" w:rsidTr="00323907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1EDFA485" w14:textId="77777777" w:rsidR="009F5790" w:rsidRPr="009F5790" w:rsidRDefault="009F5790" w:rsidP="00623CFC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04B74C63" w14:textId="77777777" w:rsidR="009F5790" w:rsidRPr="009F5790" w:rsidRDefault="009F5790" w:rsidP="00623CFC">
            <w:r w:rsidRPr="009F5790">
              <w:t>Date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06FA276E" w14:textId="77777777" w:rsidR="009F5790" w:rsidRPr="009F5790" w:rsidRDefault="009F5790" w:rsidP="00623CFC">
            <w:r w:rsidRPr="009F5790">
              <w:t>Version #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45C75E4C" w14:textId="77777777" w:rsidR="009F5790" w:rsidRPr="009F5790" w:rsidRDefault="009F5790" w:rsidP="00623CFC">
            <w:r w:rsidRPr="009F5790">
              <w:t>Section Changed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0C7955B4" w14:textId="77777777" w:rsidR="009F5790" w:rsidRPr="009F5790" w:rsidRDefault="009F5790" w:rsidP="00623CFC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25D98C38" w14:textId="77777777" w:rsidR="009F5790" w:rsidRPr="009F5790" w:rsidRDefault="009F5790" w:rsidP="00623CFC">
            <w:r w:rsidRPr="009F5790">
              <w:t>Approved By</w:t>
            </w:r>
          </w:p>
        </w:tc>
      </w:tr>
      <w:tr w:rsidR="00EB22BC" w:rsidRPr="009F5790" w14:paraId="1AA8F06B" w14:textId="77777777" w:rsidTr="00323907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4BBD92AA" w14:textId="77777777" w:rsidR="00EB22BC" w:rsidRPr="009F5790" w:rsidRDefault="00EB22BC" w:rsidP="00623CFC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42B06BE9" w14:textId="77777777" w:rsidR="00EB22BC" w:rsidRPr="009F5790" w:rsidRDefault="00EB22BC" w:rsidP="00623CFC"/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05288F8E" w14:textId="77777777" w:rsidR="00EB22BC" w:rsidRPr="009F5790" w:rsidRDefault="00EB22BC" w:rsidP="00623CFC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00180020" w14:textId="77777777" w:rsidR="00EB22BC" w:rsidRPr="009F5790" w:rsidRDefault="00EB22BC" w:rsidP="00623CFC"/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33C96E51" w14:textId="77777777" w:rsidR="00EB22BC" w:rsidRPr="009F5790" w:rsidRDefault="00EB22BC" w:rsidP="00623CFC"/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B" w:themeFill="accent1" w:themeFillTint="33"/>
            <w:vAlign w:val="center"/>
          </w:tcPr>
          <w:p w14:paraId="5199F716" w14:textId="77777777" w:rsidR="00EB22BC" w:rsidRPr="009F5790" w:rsidRDefault="00EB22BC" w:rsidP="00623CFC"/>
        </w:tc>
      </w:tr>
      <w:tr w:rsidR="009F5790" w:rsidRPr="009F5790" w14:paraId="67C28D7D" w14:textId="77777777" w:rsidTr="00323907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623CFC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623CFC"/>
        </w:tc>
        <w:tc>
          <w:tcPr>
            <w:tcW w:w="176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623CFC"/>
        </w:tc>
        <w:tc>
          <w:tcPr>
            <w:tcW w:w="18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623CFC"/>
        </w:tc>
        <w:tc>
          <w:tcPr>
            <w:tcW w:w="14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623CFC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623CFC"/>
        </w:tc>
      </w:tr>
      <w:tr w:rsidR="009F5790" w:rsidRPr="009F5790" w14:paraId="2B06FFCE" w14:textId="77777777" w:rsidTr="00323907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623CFC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623CFC"/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623CFC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623CFC"/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623CFC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623CFC"/>
        </w:tc>
      </w:tr>
    </w:tbl>
    <w:p w14:paraId="4690480B" w14:textId="77777777" w:rsidR="009F5790" w:rsidRPr="009F5790" w:rsidRDefault="009F5790" w:rsidP="00623CFC"/>
    <w:p w14:paraId="5E49A99B" w14:textId="687C11B2" w:rsidR="00DD3DC0" w:rsidRPr="009F5790" w:rsidRDefault="00DD3DC0" w:rsidP="00623CFC"/>
    <w:sectPr w:rsidR="00DD3DC0" w:rsidRPr="009F5790" w:rsidSect="00070A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871" w:right="851" w:bottom="360" w:left="851" w:header="0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6F2A5" w14:textId="77777777" w:rsidR="00C96B37" w:rsidRDefault="00C96B37" w:rsidP="00623CFC">
      <w:r>
        <w:separator/>
      </w:r>
    </w:p>
    <w:p w14:paraId="44B7971B" w14:textId="77777777" w:rsidR="00C96B37" w:rsidRDefault="00C96B37" w:rsidP="00623CFC"/>
    <w:p w14:paraId="522CC79D" w14:textId="77777777" w:rsidR="00C96B37" w:rsidRDefault="00C96B37" w:rsidP="00623CFC"/>
    <w:p w14:paraId="1AF2C5F4" w14:textId="77777777" w:rsidR="00C96B37" w:rsidRDefault="00C96B37" w:rsidP="00623CFC"/>
    <w:p w14:paraId="6EA0D50A" w14:textId="77777777" w:rsidR="00C96B37" w:rsidRDefault="00C96B37" w:rsidP="00623CFC"/>
    <w:p w14:paraId="2B19D1B4" w14:textId="77777777" w:rsidR="00C96B37" w:rsidRDefault="00C96B37" w:rsidP="00623CFC"/>
    <w:p w14:paraId="188E9D9E" w14:textId="77777777" w:rsidR="00C96B37" w:rsidRDefault="00C96B37" w:rsidP="00623CFC"/>
    <w:p w14:paraId="324164DB" w14:textId="77777777" w:rsidR="00C96B37" w:rsidRDefault="00C96B37" w:rsidP="00623CFC"/>
    <w:p w14:paraId="11C6F0B7" w14:textId="77777777" w:rsidR="00C96B37" w:rsidRDefault="00C96B37" w:rsidP="00623CFC"/>
  </w:endnote>
  <w:endnote w:type="continuationSeparator" w:id="0">
    <w:p w14:paraId="52D24F64" w14:textId="77777777" w:rsidR="00C96B37" w:rsidRDefault="00C96B37" w:rsidP="00623CFC">
      <w:r>
        <w:continuationSeparator/>
      </w:r>
    </w:p>
    <w:p w14:paraId="693C80D9" w14:textId="77777777" w:rsidR="00C96B37" w:rsidRDefault="00C96B37" w:rsidP="00623CFC"/>
    <w:p w14:paraId="5127F6A6" w14:textId="77777777" w:rsidR="00C96B37" w:rsidRDefault="00C96B37" w:rsidP="00623CFC"/>
    <w:p w14:paraId="052E14C7" w14:textId="77777777" w:rsidR="00C96B37" w:rsidRDefault="00C96B37" w:rsidP="00623CFC"/>
    <w:p w14:paraId="53DFBAEF" w14:textId="77777777" w:rsidR="00C96B37" w:rsidRDefault="00C96B37" w:rsidP="00623CFC"/>
    <w:p w14:paraId="491335D8" w14:textId="77777777" w:rsidR="00C96B37" w:rsidRDefault="00C96B37" w:rsidP="00623CFC"/>
    <w:p w14:paraId="01058334" w14:textId="77777777" w:rsidR="00C96B37" w:rsidRDefault="00C96B37" w:rsidP="00623CFC"/>
    <w:p w14:paraId="4B870C4D" w14:textId="77777777" w:rsidR="00C96B37" w:rsidRDefault="00C96B37" w:rsidP="00623CFC"/>
    <w:p w14:paraId="16EFB879" w14:textId="77777777" w:rsidR="00C96B37" w:rsidRDefault="00C96B37" w:rsidP="00623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B1399E" w:rsidRDefault="00B1399E" w:rsidP="00623CFC">
    <w:pPr>
      <w:pStyle w:val="Footer"/>
    </w:pPr>
  </w:p>
  <w:p w14:paraId="5E49A9DD" w14:textId="77777777" w:rsidR="00B1399E" w:rsidRDefault="00B1399E" w:rsidP="00623CFC"/>
  <w:p w14:paraId="4DF0965D" w14:textId="77777777" w:rsidR="00B1399E" w:rsidRDefault="00B1399E" w:rsidP="00623CFC"/>
  <w:p w14:paraId="38BEF98F" w14:textId="77777777" w:rsidR="00B1399E" w:rsidRDefault="00B1399E" w:rsidP="00623CFC"/>
  <w:p w14:paraId="02A15BAF" w14:textId="77777777" w:rsidR="00B1399E" w:rsidRDefault="00B1399E" w:rsidP="00623CFC"/>
  <w:p w14:paraId="4E11F173" w14:textId="77777777" w:rsidR="00B1399E" w:rsidRDefault="00B1399E" w:rsidP="00623CFC"/>
  <w:p w14:paraId="21DE2C4E" w14:textId="77777777" w:rsidR="00B1399E" w:rsidRDefault="00B1399E" w:rsidP="00623CFC"/>
  <w:p w14:paraId="0A986826" w14:textId="77777777" w:rsidR="00B1399E" w:rsidRDefault="00B1399E" w:rsidP="00623CF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B1399E" w:rsidRDefault="00B1399E" w:rsidP="00623CFC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B1399E" w:rsidRPr="00D318E1" w:rsidRDefault="00B1399E" w:rsidP="00623CFC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-160245847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E0413">
          <w:rPr>
            <w:b/>
            <w:noProof/>
            <w:lang w:val="fr-FR"/>
          </w:rPr>
          <w:t>18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E0413">
          <w:rPr>
            <w:noProof/>
            <w:lang w:val="fr-FR"/>
          </w:rPr>
          <w:t>20</w:t>
        </w:r>
        <w:r>
          <w:rPr>
            <w:lang w:val="fr-FR"/>
          </w:rPr>
          <w:fldChar w:fldCharType="end"/>
        </w:r>
      </w:sdtContent>
    </w:sdt>
  </w:p>
  <w:p w14:paraId="5E49A9DF" w14:textId="77777777" w:rsidR="00B1399E" w:rsidRDefault="00B1399E" w:rsidP="00623CFC"/>
  <w:p w14:paraId="5E49A9E0" w14:textId="77777777" w:rsidR="00B1399E" w:rsidRDefault="00B1399E" w:rsidP="00623CFC"/>
  <w:p w14:paraId="5E49A9E1" w14:textId="77777777" w:rsidR="00B1399E" w:rsidRDefault="00B1399E" w:rsidP="00623CFC"/>
  <w:p w14:paraId="5E49A9E2" w14:textId="77777777" w:rsidR="00B1399E" w:rsidRDefault="00B1399E" w:rsidP="00623CFC"/>
  <w:p w14:paraId="3FAD3DB2" w14:textId="77777777" w:rsidR="00B1399E" w:rsidRDefault="00B1399E" w:rsidP="00623CFC"/>
  <w:p w14:paraId="58C10764" w14:textId="77777777" w:rsidR="00B1399E" w:rsidRDefault="00B1399E" w:rsidP="00623CFC"/>
  <w:p w14:paraId="31B3591A" w14:textId="77777777" w:rsidR="00B1399E" w:rsidRDefault="00B1399E" w:rsidP="00623CFC"/>
  <w:p w14:paraId="70A1E70F" w14:textId="77777777" w:rsidR="00B1399E" w:rsidRDefault="00B1399E" w:rsidP="00623CFC"/>
  <w:p w14:paraId="7AE8B340" w14:textId="77777777" w:rsidR="00B1399E" w:rsidRDefault="00B1399E" w:rsidP="00623CFC"/>
  <w:p w14:paraId="254E54E4" w14:textId="77777777" w:rsidR="00B1399E" w:rsidRDefault="00B1399E" w:rsidP="00623CF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8AA3F" w14:textId="77777777" w:rsidR="00323907" w:rsidRDefault="00323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FC640" w14:textId="77777777" w:rsidR="00C96B37" w:rsidRDefault="00C96B37" w:rsidP="00623CFC">
      <w:r>
        <w:separator/>
      </w:r>
    </w:p>
    <w:p w14:paraId="2BE5751F" w14:textId="77777777" w:rsidR="00C96B37" w:rsidRDefault="00C96B37" w:rsidP="00623CFC"/>
    <w:p w14:paraId="1CCAE102" w14:textId="77777777" w:rsidR="00C96B37" w:rsidRDefault="00C96B37" w:rsidP="00623CFC"/>
    <w:p w14:paraId="2E26CCCA" w14:textId="77777777" w:rsidR="00C96B37" w:rsidRDefault="00C96B37" w:rsidP="00623CFC"/>
    <w:p w14:paraId="218B2AAA" w14:textId="77777777" w:rsidR="00C96B37" w:rsidRDefault="00C96B37" w:rsidP="00623CFC"/>
    <w:p w14:paraId="72F087F5" w14:textId="77777777" w:rsidR="00C96B37" w:rsidRDefault="00C96B37" w:rsidP="00623CFC"/>
    <w:p w14:paraId="109CB7CB" w14:textId="77777777" w:rsidR="00C96B37" w:rsidRDefault="00C96B37" w:rsidP="00623CFC"/>
    <w:p w14:paraId="6743AEE6" w14:textId="77777777" w:rsidR="00C96B37" w:rsidRDefault="00C96B37" w:rsidP="00623CFC"/>
    <w:p w14:paraId="2A99AAB0" w14:textId="77777777" w:rsidR="00C96B37" w:rsidRDefault="00C96B37" w:rsidP="00623CFC"/>
  </w:footnote>
  <w:footnote w:type="continuationSeparator" w:id="0">
    <w:p w14:paraId="023D3EAE" w14:textId="77777777" w:rsidR="00C96B37" w:rsidRDefault="00C96B37" w:rsidP="00623CFC">
      <w:r>
        <w:continuationSeparator/>
      </w:r>
    </w:p>
    <w:p w14:paraId="029A5814" w14:textId="77777777" w:rsidR="00C96B37" w:rsidRDefault="00C96B37" w:rsidP="00623CFC"/>
    <w:p w14:paraId="7631B9F3" w14:textId="77777777" w:rsidR="00C96B37" w:rsidRDefault="00C96B37" w:rsidP="00623CFC"/>
    <w:p w14:paraId="6CB7A970" w14:textId="77777777" w:rsidR="00C96B37" w:rsidRDefault="00C96B37" w:rsidP="00623CFC"/>
    <w:p w14:paraId="5CEC244C" w14:textId="77777777" w:rsidR="00C96B37" w:rsidRDefault="00C96B37" w:rsidP="00623CFC"/>
    <w:p w14:paraId="6A396620" w14:textId="77777777" w:rsidR="00C96B37" w:rsidRDefault="00C96B37" w:rsidP="00623CFC"/>
    <w:p w14:paraId="370FD6C2" w14:textId="77777777" w:rsidR="00C96B37" w:rsidRDefault="00C96B37" w:rsidP="00623CFC"/>
    <w:p w14:paraId="75AE90FD" w14:textId="77777777" w:rsidR="00C96B37" w:rsidRDefault="00C96B37" w:rsidP="00623CFC"/>
    <w:p w14:paraId="44FD22CF" w14:textId="77777777" w:rsidR="00C96B37" w:rsidRDefault="00C96B37" w:rsidP="00623C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42307001" w:rsidR="00B1399E" w:rsidRDefault="00B1399E" w:rsidP="00623CFC">
    <w:pPr>
      <w:pStyle w:val="Header"/>
    </w:pPr>
  </w:p>
  <w:p w14:paraId="5E49A9D8" w14:textId="77777777" w:rsidR="00B1399E" w:rsidRDefault="00B1399E" w:rsidP="00623CFC"/>
  <w:p w14:paraId="165F0158" w14:textId="77777777" w:rsidR="00B1399E" w:rsidRDefault="00B1399E" w:rsidP="00623CFC"/>
  <w:p w14:paraId="6ED18205" w14:textId="77777777" w:rsidR="00B1399E" w:rsidRDefault="00B1399E" w:rsidP="00623CFC"/>
  <w:p w14:paraId="7FF86C20" w14:textId="77777777" w:rsidR="00B1399E" w:rsidRDefault="00B1399E" w:rsidP="00623CFC"/>
  <w:p w14:paraId="6687AC9F" w14:textId="77777777" w:rsidR="00B1399E" w:rsidRDefault="00B1399E" w:rsidP="00623CFC"/>
  <w:p w14:paraId="62A478F4" w14:textId="77777777" w:rsidR="00B1399E" w:rsidRDefault="00B1399E" w:rsidP="00623CFC"/>
  <w:p w14:paraId="71B6BB09" w14:textId="77777777" w:rsidR="00B1399E" w:rsidRDefault="00B1399E" w:rsidP="00623CF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745B140" w:rsidR="00B1399E" w:rsidRPr="003308F8" w:rsidRDefault="00B1399E" w:rsidP="00623CFC">
    <w:pPr>
      <w:pStyle w:val="Header"/>
    </w:pPr>
    <w:r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55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B1399E" w:rsidRDefault="00B1399E" w:rsidP="00623CFC"/>
  <w:p w14:paraId="5E49A9DB" w14:textId="77777777" w:rsidR="00B1399E" w:rsidRDefault="00B1399E" w:rsidP="00623CFC"/>
  <w:p w14:paraId="2D9A4C6C" w14:textId="1201D254" w:rsidR="00B1399E" w:rsidRDefault="00B1399E" w:rsidP="00623CFC">
    <w:r>
      <w:tab/>
    </w:r>
  </w:p>
  <w:p w14:paraId="6FEB565F" w14:textId="77777777" w:rsidR="00B1399E" w:rsidRDefault="00B1399E" w:rsidP="00623CFC"/>
  <w:p w14:paraId="2F892C72" w14:textId="77777777" w:rsidR="00B1399E" w:rsidRDefault="00B1399E" w:rsidP="00623CFC"/>
  <w:p w14:paraId="15D10ADD" w14:textId="77777777" w:rsidR="00B1399E" w:rsidRDefault="00B1399E" w:rsidP="00623CFC"/>
  <w:p w14:paraId="50249F3B" w14:textId="77777777" w:rsidR="00B1399E" w:rsidRDefault="00B1399E" w:rsidP="00623CFC"/>
  <w:p w14:paraId="52573B6F" w14:textId="77777777" w:rsidR="00B1399E" w:rsidRDefault="00B1399E" w:rsidP="00623CF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DA65B" w14:textId="77777777" w:rsidR="00323907" w:rsidRDefault="003239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124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2925172"/>
    <w:multiLevelType w:val="hybridMultilevel"/>
    <w:tmpl w:val="64C8C0A6"/>
    <w:lvl w:ilvl="0" w:tplc="49887DC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387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72ED3"/>
    <w:multiLevelType w:val="hybridMultilevel"/>
    <w:tmpl w:val="26CEFDC6"/>
    <w:lvl w:ilvl="0" w:tplc="2AC63A4A">
      <w:start w:val="1"/>
      <w:numFmt w:val="decimal"/>
      <w:lvlText w:val="%1."/>
      <w:lvlJc w:val="left"/>
      <w:pPr>
        <w:ind w:left="15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140F"/>
    <w:multiLevelType w:val="hybridMultilevel"/>
    <w:tmpl w:val="D152D67C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3DB1290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DB17BE1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58E216C1"/>
    <w:multiLevelType w:val="hybridMultilevel"/>
    <w:tmpl w:val="69A4284C"/>
    <w:lvl w:ilvl="0" w:tplc="6ECE31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9ED2BD2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AF53C73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4501765"/>
    <w:multiLevelType w:val="hybridMultilevel"/>
    <w:tmpl w:val="6CE60B70"/>
    <w:lvl w:ilvl="0" w:tplc="6C24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565B9D"/>
    <w:multiLevelType w:val="hybridMultilevel"/>
    <w:tmpl w:val="B5D684F0"/>
    <w:lvl w:ilvl="0" w:tplc="F27E94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73097512"/>
    <w:multiLevelType w:val="hybridMultilevel"/>
    <w:tmpl w:val="A216B58E"/>
    <w:lvl w:ilvl="0" w:tplc="9A60E2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435D3"/>
    <w:multiLevelType w:val="hybridMultilevel"/>
    <w:tmpl w:val="DABAAF34"/>
    <w:lvl w:ilvl="0" w:tplc="6E1CA6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1"/>
  </w:num>
  <w:num w:numId="2">
    <w:abstractNumId w:val="3"/>
  </w:num>
  <w:num w:numId="3">
    <w:abstractNumId w:val="8"/>
  </w:num>
  <w:num w:numId="4">
    <w:abstractNumId w:val="22"/>
  </w:num>
  <w:num w:numId="5">
    <w:abstractNumId w:val="7"/>
  </w:num>
  <w:num w:numId="6">
    <w:abstractNumId w:val="2"/>
  </w:num>
  <w:num w:numId="7">
    <w:abstractNumId w:val="12"/>
  </w:num>
  <w:num w:numId="8">
    <w:abstractNumId w:val="5"/>
  </w:num>
  <w:num w:numId="9">
    <w:abstractNumId w:val="13"/>
  </w:num>
  <w:num w:numId="10">
    <w:abstractNumId w:val="14"/>
  </w:num>
  <w:num w:numId="11">
    <w:abstractNumId w:val="23"/>
  </w:num>
  <w:num w:numId="12">
    <w:abstractNumId w:val="18"/>
  </w:num>
  <w:num w:numId="13">
    <w:abstractNumId w:val="4"/>
  </w:num>
  <w:num w:numId="14">
    <w:abstractNumId w:val="11"/>
  </w:num>
  <w:num w:numId="15">
    <w:abstractNumId w:val="9"/>
  </w:num>
  <w:num w:numId="16">
    <w:abstractNumId w:val="6"/>
  </w:num>
  <w:num w:numId="17">
    <w:abstractNumId w:val="19"/>
  </w:num>
  <w:num w:numId="18">
    <w:abstractNumId w:val="20"/>
  </w:num>
  <w:num w:numId="19">
    <w:abstractNumId w:val="15"/>
  </w:num>
  <w:num w:numId="20">
    <w:abstractNumId w:val="1"/>
  </w:num>
  <w:num w:numId="21">
    <w:abstractNumId w:val="17"/>
  </w:num>
  <w:num w:numId="22">
    <w:abstractNumId w:val="0"/>
  </w:num>
  <w:num w:numId="23">
    <w:abstractNumId w:val="16"/>
  </w:num>
  <w:num w:numId="24">
    <w:abstractNumId w:val="10"/>
  </w:num>
  <w:num w:numId="25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D31"/>
    <w:rsid w:val="000273A0"/>
    <w:rsid w:val="000314E1"/>
    <w:rsid w:val="00032EBA"/>
    <w:rsid w:val="00041C8B"/>
    <w:rsid w:val="00070AC8"/>
    <w:rsid w:val="0007128F"/>
    <w:rsid w:val="000712E5"/>
    <w:rsid w:val="0008331A"/>
    <w:rsid w:val="00096043"/>
    <w:rsid w:val="000C5717"/>
    <w:rsid w:val="000D4C6D"/>
    <w:rsid w:val="000D54FB"/>
    <w:rsid w:val="000E00E7"/>
    <w:rsid w:val="000E0C3E"/>
    <w:rsid w:val="000F1970"/>
    <w:rsid w:val="00103298"/>
    <w:rsid w:val="0012294A"/>
    <w:rsid w:val="0012666F"/>
    <w:rsid w:val="001305F6"/>
    <w:rsid w:val="00141B52"/>
    <w:rsid w:val="00144D1E"/>
    <w:rsid w:val="00147E06"/>
    <w:rsid w:val="00150EC1"/>
    <w:rsid w:val="00155262"/>
    <w:rsid w:val="00155339"/>
    <w:rsid w:val="00156BC6"/>
    <w:rsid w:val="00164AD1"/>
    <w:rsid w:val="001671BC"/>
    <w:rsid w:val="0017290A"/>
    <w:rsid w:val="00173378"/>
    <w:rsid w:val="0017477B"/>
    <w:rsid w:val="001804C0"/>
    <w:rsid w:val="00193B63"/>
    <w:rsid w:val="0019751B"/>
    <w:rsid w:val="001A1E4F"/>
    <w:rsid w:val="001A731D"/>
    <w:rsid w:val="001B192C"/>
    <w:rsid w:val="001B2278"/>
    <w:rsid w:val="001C0AE1"/>
    <w:rsid w:val="001C1BF0"/>
    <w:rsid w:val="001C4D77"/>
    <w:rsid w:val="001D02AF"/>
    <w:rsid w:val="001D4B4E"/>
    <w:rsid w:val="001E34B8"/>
    <w:rsid w:val="001E4CBF"/>
    <w:rsid w:val="001F6023"/>
    <w:rsid w:val="00201D1D"/>
    <w:rsid w:val="00204F16"/>
    <w:rsid w:val="00207CB3"/>
    <w:rsid w:val="00217833"/>
    <w:rsid w:val="00222C1D"/>
    <w:rsid w:val="0022663D"/>
    <w:rsid w:val="00233482"/>
    <w:rsid w:val="00235DCF"/>
    <w:rsid w:val="00240BA6"/>
    <w:rsid w:val="00251520"/>
    <w:rsid w:val="00251677"/>
    <w:rsid w:val="002572DB"/>
    <w:rsid w:val="0026706A"/>
    <w:rsid w:val="002732CE"/>
    <w:rsid w:val="00286E8D"/>
    <w:rsid w:val="002955BC"/>
    <w:rsid w:val="002A2290"/>
    <w:rsid w:val="002A46FA"/>
    <w:rsid w:val="002B02F3"/>
    <w:rsid w:val="002B1A21"/>
    <w:rsid w:val="002C24E3"/>
    <w:rsid w:val="002D0988"/>
    <w:rsid w:val="002E72C7"/>
    <w:rsid w:val="002F046F"/>
    <w:rsid w:val="002F7696"/>
    <w:rsid w:val="00303E5A"/>
    <w:rsid w:val="00317A67"/>
    <w:rsid w:val="00323907"/>
    <w:rsid w:val="003308F8"/>
    <w:rsid w:val="00332A13"/>
    <w:rsid w:val="00332A79"/>
    <w:rsid w:val="00334B92"/>
    <w:rsid w:val="00342115"/>
    <w:rsid w:val="003721F8"/>
    <w:rsid w:val="003757C4"/>
    <w:rsid w:val="00377235"/>
    <w:rsid w:val="00383F9D"/>
    <w:rsid w:val="00391FD3"/>
    <w:rsid w:val="00395294"/>
    <w:rsid w:val="003A4D41"/>
    <w:rsid w:val="003C3D96"/>
    <w:rsid w:val="003D6552"/>
    <w:rsid w:val="003E6920"/>
    <w:rsid w:val="003F3124"/>
    <w:rsid w:val="00401E4E"/>
    <w:rsid w:val="004027C9"/>
    <w:rsid w:val="00406CD6"/>
    <w:rsid w:val="004217D1"/>
    <w:rsid w:val="004347D3"/>
    <w:rsid w:val="00437744"/>
    <w:rsid w:val="00451631"/>
    <w:rsid w:val="00460878"/>
    <w:rsid w:val="004638B1"/>
    <w:rsid w:val="00471E0F"/>
    <w:rsid w:val="00472619"/>
    <w:rsid w:val="00472DB3"/>
    <w:rsid w:val="0047697D"/>
    <w:rsid w:val="00481777"/>
    <w:rsid w:val="00486147"/>
    <w:rsid w:val="00487919"/>
    <w:rsid w:val="00490C50"/>
    <w:rsid w:val="00491A4E"/>
    <w:rsid w:val="004938A2"/>
    <w:rsid w:val="00496BF8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331F"/>
    <w:rsid w:val="0053544D"/>
    <w:rsid w:val="00544706"/>
    <w:rsid w:val="00552AEE"/>
    <w:rsid w:val="00554003"/>
    <w:rsid w:val="0055539F"/>
    <w:rsid w:val="00556D3D"/>
    <w:rsid w:val="00570CCD"/>
    <w:rsid w:val="00581F27"/>
    <w:rsid w:val="0058329A"/>
    <w:rsid w:val="0058557E"/>
    <w:rsid w:val="005A60C2"/>
    <w:rsid w:val="005B3604"/>
    <w:rsid w:val="005C2E61"/>
    <w:rsid w:val="005C51E6"/>
    <w:rsid w:val="005C53C9"/>
    <w:rsid w:val="005D4827"/>
    <w:rsid w:val="005E5169"/>
    <w:rsid w:val="005F60F9"/>
    <w:rsid w:val="00600A77"/>
    <w:rsid w:val="00605B2D"/>
    <w:rsid w:val="00607053"/>
    <w:rsid w:val="00623CFC"/>
    <w:rsid w:val="006246B5"/>
    <w:rsid w:val="00626B13"/>
    <w:rsid w:val="006349A0"/>
    <w:rsid w:val="006403D2"/>
    <w:rsid w:val="0064586A"/>
    <w:rsid w:val="00667576"/>
    <w:rsid w:val="00672AB7"/>
    <w:rsid w:val="006A2465"/>
    <w:rsid w:val="006A4179"/>
    <w:rsid w:val="006A5FD5"/>
    <w:rsid w:val="006A615C"/>
    <w:rsid w:val="006B0A33"/>
    <w:rsid w:val="006B300C"/>
    <w:rsid w:val="006C69F0"/>
    <w:rsid w:val="006E0AEC"/>
    <w:rsid w:val="00763779"/>
    <w:rsid w:val="007727B9"/>
    <w:rsid w:val="00775844"/>
    <w:rsid w:val="00790A92"/>
    <w:rsid w:val="007A16C6"/>
    <w:rsid w:val="007A62A8"/>
    <w:rsid w:val="007A6888"/>
    <w:rsid w:val="007A6A3C"/>
    <w:rsid w:val="007B4E6B"/>
    <w:rsid w:val="007C6A67"/>
    <w:rsid w:val="007C7699"/>
    <w:rsid w:val="007E1BB9"/>
    <w:rsid w:val="007E6C53"/>
    <w:rsid w:val="007E70B4"/>
    <w:rsid w:val="007F1239"/>
    <w:rsid w:val="008036AF"/>
    <w:rsid w:val="00813DD6"/>
    <w:rsid w:val="008154DC"/>
    <w:rsid w:val="00821AC8"/>
    <w:rsid w:val="008278ED"/>
    <w:rsid w:val="0084283D"/>
    <w:rsid w:val="00844426"/>
    <w:rsid w:val="00850205"/>
    <w:rsid w:val="008543C9"/>
    <w:rsid w:val="008649EC"/>
    <w:rsid w:val="00866B9E"/>
    <w:rsid w:val="00875F4D"/>
    <w:rsid w:val="00882A5D"/>
    <w:rsid w:val="008848DC"/>
    <w:rsid w:val="008A7999"/>
    <w:rsid w:val="008B6B15"/>
    <w:rsid w:val="008D1CF1"/>
    <w:rsid w:val="008D5133"/>
    <w:rsid w:val="008D634D"/>
    <w:rsid w:val="008D72DB"/>
    <w:rsid w:val="008F74C4"/>
    <w:rsid w:val="0091132E"/>
    <w:rsid w:val="0091275A"/>
    <w:rsid w:val="00917B98"/>
    <w:rsid w:val="00920466"/>
    <w:rsid w:val="009226E6"/>
    <w:rsid w:val="009254A2"/>
    <w:rsid w:val="00935785"/>
    <w:rsid w:val="0094001B"/>
    <w:rsid w:val="00940122"/>
    <w:rsid w:val="00940AFB"/>
    <w:rsid w:val="009410F1"/>
    <w:rsid w:val="00944438"/>
    <w:rsid w:val="009457E2"/>
    <w:rsid w:val="00951291"/>
    <w:rsid w:val="00960EDF"/>
    <w:rsid w:val="009617C8"/>
    <w:rsid w:val="0097559D"/>
    <w:rsid w:val="009768DB"/>
    <w:rsid w:val="00985348"/>
    <w:rsid w:val="0098706E"/>
    <w:rsid w:val="009943F5"/>
    <w:rsid w:val="009A6B54"/>
    <w:rsid w:val="009A7052"/>
    <w:rsid w:val="009B09D6"/>
    <w:rsid w:val="009B4999"/>
    <w:rsid w:val="009D05E1"/>
    <w:rsid w:val="009D31C0"/>
    <w:rsid w:val="009E2863"/>
    <w:rsid w:val="009F4FAC"/>
    <w:rsid w:val="009F5790"/>
    <w:rsid w:val="00A03D86"/>
    <w:rsid w:val="00A10DE5"/>
    <w:rsid w:val="00A122D7"/>
    <w:rsid w:val="00A128D1"/>
    <w:rsid w:val="00A1407A"/>
    <w:rsid w:val="00A2456E"/>
    <w:rsid w:val="00A33C06"/>
    <w:rsid w:val="00A34430"/>
    <w:rsid w:val="00A35C6C"/>
    <w:rsid w:val="00A379AA"/>
    <w:rsid w:val="00A44796"/>
    <w:rsid w:val="00A46255"/>
    <w:rsid w:val="00A503B2"/>
    <w:rsid w:val="00A57F82"/>
    <w:rsid w:val="00A6542E"/>
    <w:rsid w:val="00A65EC7"/>
    <w:rsid w:val="00A768F0"/>
    <w:rsid w:val="00A91649"/>
    <w:rsid w:val="00A971EE"/>
    <w:rsid w:val="00AA3B75"/>
    <w:rsid w:val="00AB151B"/>
    <w:rsid w:val="00AB65C2"/>
    <w:rsid w:val="00AC4943"/>
    <w:rsid w:val="00AD3160"/>
    <w:rsid w:val="00AD4A86"/>
    <w:rsid w:val="00AE0413"/>
    <w:rsid w:val="00AE1876"/>
    <w:rsid w:val="00AE6300"/>
    <w:rsid w:val="00AE6C7C"/>
    <w:rsid w:val="00AE763E"/>
    <w:rsid w:val="00AF0E80"/>
    <w:rsid w:val="00AF20B3"/>
    <w:rsid w:val="00AF255E"/>
    <w:rsid w:val="00AF402D"/>
    <w:rsid w:val="00AF5631"/>
    <w:rsid w:val="00AF6BA0"/>
    <w:rsid w:val="00B0114F"/>
    <w:rsid w:val="00B06D65"/>
    <w:rsid w:val="00B136BF"/>
    <w:rsid w:val="00B1399E"/>
    <w:rsid w:val="00B14272"/>
    <w:rsid w:val="00B231E6"/>
    <w:rsid w:val="00B33715"/>
    <w:rsid w:val="00B34985"/>
    <w:rsid w:val="00B45EA4"/>
    <w:rsid w:val="00B4736E"/>
    <w:rsid w:val="00B522F2"/>
    <w:rsid w:val="00B6375A"/>
    <w:rsid w:val="00B67E7B"/>
    <w:rsid w:val="00B737AB"/>
    <w:rsid w:val="00B80750"/>
    <w:rsid w:val="00BD011C"/>
    <w:rsid w:val="00BD46DE"/>
    <w:rsid w:val="00BD58CE"/>
    <w:rsid w:val="00BD68A3"/>
    <w:rsid w:val="00BE1323"/>
    <w:rsid w:val="00BE14F8"/>
    <w:rsid w:val="00BF4C33"/>
    <w:rsid w:val="00C13A48"/>
    <w:rsid w:val="00C24AC2"/>
    <w:rsid w:val="00C24BB2"/>
    <w:rsid w:val="00C25870"/>
    <w:rsid w:val="00C27EBD"/>
    <w:rsid w:val="00C33C8E"/>
    <w:rsid w:val="00C3602B"/>
    <w:rsid w:val="00C37DC8"/>
    <w:rsid w:val="00C409EE"/>
    <w:rsid w:val="00C57E5C"/>
    <w:rsid w:val="00C65776"/>
    <w:rsid w:val="00C70B8B"/>
    <w:rsid w:val="00C72B74"/>
    <w:rsid w:val="00C82F93"/>
    <w:rsid w:val="00C838ED"/>
    <w:rsid w:val="00C84AE8"/>
    <w:rsid w:val="00C934E4"/>
    <w:rsid w:val="00C961F0"/>
    <w:rsid w:val="00C96B37"/>
    <w:rsid w:val="00C97676"/>
    <w:rsid w:val="00CA27D0"/>
    <w:rsid w:val="00CD1568"/>
    <w:rsid w:val="00CD35E3"/>
    <w:rsid w:val="00CE228C"/>
    <w:rsid w:val="00CF5FF4"/>
    <w:rsid w:val="00D00798"/>
    <w:rsid w:val="00D12ADC"/>
    <w:rsid w:val="00D16345"/>
    <w:rsid w:val="00D316EB"/>
    <w:rsid w:val="00D318E1"/>
    <w:rsid w:val="00D323B6"/>
    <w:rsid w:val="00D33D62"/>
    <w:rsid w:val="00D40824"/>
    <w:rsid w:val="00D51021"/>
    <w:rsid w:val="00D55179"/>
    <w:rsid w:val="00D62CD0"/>
    <w:rsid w:val="00D62EB9"/>
    <w:rsid w:val="00D70BC1"/>
    <w:rsid w:val="00D85DB9"/>
    <w:rsid w:val="00DA3196"/>
    <w:rsid w:val="00DA34EE"/>
    <w:rsid w:val="00DB749B"/>
    <w:rsid w:val="00DC01A9"/>
    <w:rsid w:val="00DC1B87"/>
    <w:rsid w:val="00DC40E6"/>
    <w:rsid w:val="00DC59C4"/>
    <w:rsid w:val="00DD3832"/>
    <w:rsid w:val="00DD3DC0"/>
    <w:rsid w:val="00DD402A"/>
    <w:rsid w:val="00DE1D6C"/>
    <w:rsid w:val="00DF5DA1"/>
    <w:rsid w:val="00DF7521"/>
    <w:rsid w:val="00E100DD"/>
    <w:rsid w:val="00E10FC5"/>
    <w:rsid w:val="00E12319"/>
    <w:rsid w:val="00E218F1"/>
    <w:rsid w:val="00E23EFC"/>
    <w:rsid w:val="00E25CC5"/>
    <w:rsid w:val="00E26304"/>
    <w:rsid w:val="00E26A44"/>
    <w:rsid w:val="00E30879"/>
    <w:rsid w:val="00E4317A"/>
    <w:rsid w:val="00E45678"/>
    <w:rsid w:val="00E6102C"/>
    <w:rsid w:val="00E64616"/>
    <w:rsid w:val="00E76027"/>
    <w:rsid w:val="00E929C7"/>
    <w:rsid w:val="00E92FBB"/>
    <w:rsid w:val="00E93F13"/>
    <w:rsid w:val="00E95A04"/>
    <w:rsid w:val="00E976C9"/>
    <w:rsid w:val="00EA0B77"/>
    <w:rsid w:val="00EA36BC"/>
    <w:rsid w:val="00EA4F3F"/>
    <w:rsid w:val="00EA5F77"/>
    <w:rsid w:val="00EA7E9C"/>
    <w:rsid w:val="00EB0D41"/>
    <w:rsid w:val="00EB22BC"/>
    <w:rsid w:val="00ED3402"/>
    <w:rsid w:val="00ED7534"/>
    <w:rsid w:val="00EE618D"/>
    <w:rsid w:val="00EE7853"/>
    <w:rsid w:val="00F02886"/>
    <w:rsid w:val="00F11BF2"/>
    <w:rsid w:val="00F12CE5"/>
    <w:rsid w:val="00F13BDD"/>
    <w:rsid w:val="00F27F5E"/>
    <w:rsid w:val="00F31BF2"/>
    <w:rsid w:val="00F5118D"/>
    <w:rsid w:val="00F56846"/>
    <w:rsid w:val="00F5799F"/>
    <w:rsid w:val="00F708AF"/>
    <w:rsid w:val="00F72367"/>
    <w:rsid w:val="00F72C5B"/>
    <w:rsid w:val="00F76F15"/>
    <w:rsid w:val="00F8410D"/>
    <w:rsid w:val="00F86B5E"/>
    <w:rsid w:val="00F9151A"/>
    <w:rsid w:val="00F9425C"/>
    <w:rsid w:val="00F9573D"/>
    <w:rsid w:val="00FB046C"/>
    <w:rsid w:val="00FC15F3"/>
    <w:rsid w:val="00FC1667"/>
    <w:rsid w:val="00FC181B"/>
    <w:rsid w:val="00FD5242"/>
    <w:rsid w:val="00FE2783"/>
    <w:rsid w:val="00F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23CFC"/>
    <w:pPr>
      <w:tabs>
        <w:tab w:val="left" w:pos="9639"/>
      </w:tabs>
      <w:spacing w:after="0" w:line="240" w:lineRule="auto"/>
      <w:ind w:left="78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A35C6C"/>
    <w:pPr>
      <w:keepNext/>
      <w:tabs>
        <w:tab w:val="clear" w:pos="9639"/>
      </w:tabs>
      <w:spacing w:before="240" w:after="240" w:line="288" w:lineRule="auto"/>
      <w:ind w:left="708"/>
    </w:pPr>
    <w:rPr>
      <w:rFonts w:ascii="Arial" w:eastAsia="MS Mincho" w:hAnsi="Arial" w:cs="Arial"/>
      <w:b w:val="0"/>
      <w:smallCaps/>
      <w:color w:val="B70132" w:themeColor="accent3"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A35C6C"/>
    <w:rPr>
      <w:rFonts w:ascii="Arial" w:eastAsia="MS Mincho" w:hAnsi="Arial" w:cs="Arial"/>
      <w:b w:val="0"/>
      <w:bCs/>
      <w:smallCaps/>
      <w:color w:val="B70132" w:themeColor="accent3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51291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B70132" w:themeColor="accent3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Spring_Hotel/login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45F9E7-1D86-4D1E-AEA4-9216E775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1072</TotalTime>
  <Pages>20</Pages>
  <Words>2381</Words>
  <Characters>13573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Sai Preetha</dc:creator>
  <cp:lastModifiedBy>NA, Sai Preetha</cp:lastModifiedBy>
  <cp:revision>26</cp:revision>
  <dcterms:created xsi:type="dcterms:W3CDTF">2018-07-14T04:11:00Z</dcterms:created>
  <dcterms:modified xsi:type="dcterms:W3CDTF">2018-07-21T07:59:00Z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